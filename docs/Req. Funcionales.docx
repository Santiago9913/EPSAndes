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943" w:rsidRPr="0056169D" w:rsidRDefault="00487943" w:rsidP="0012641F">
      <w:pPr>
        <w:pStyle w:val="Ttulo1"/>
        <w:rPr>
          <w:lang w:val="es-CO"/>
        </w:rPr>
      </w:pPr>
      <w:r>
        <w:t>Caso de estudio:</w:t>
      </w:r>
      <w:r w:rsidR="0056169D">
        <w:t xml:space="preserve"> </w:t>
      </w:r>
      <w:proofErr w:type="spellStart"/>
      <w:r w:rsidR="0056169D">
        <w:t>EPSAndes</w:t>
      </w:r>
      <w:proofErr w:type="spellEnd"/>
    </w:p>
    <w:p w:rsidR="00C306EE" w:rsidRDefault="00623DF0" w:rsidP="0012641F">
      <w:pPr>
        <w:pStyle w:val="Ttulo1"/>
      </w:pPr>
      <w:r>
        <w:t>Listado de Requerimientos</w:t>
      </w: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A74B1" w:rsidRPr="00CB6304" w:rsidTr="00EA74B1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A74B1" w:rsidRPr="00EA74B1" w:rsidRDefault="00EA74B1" w:rsidP="00EA74B1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EA74B1" w:rsidRPr="00EA74B1" w:rsidRDefault="00CE6D61" w:rsidP="00EA74B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bCs/>
                <w:sz w:val="22"/>
                <w:szCs w:val="22"/>
              </w:rPr>
              <w:t>RF1 - R</w:t>
            </w:r>
            <w:r>
              <w:rPr>
                <w:b w:val="0"/>
                <w:bCs/>
                <w:sz w:val="18"/>
                <w:szCs w:val="18"/>
              </w:rPr>
              <w:t>EGISTRAR ROLES DE USUARIOS</w:t>
            </w:r>
          </w:p>
        </w:tc>
      </w:tr>
      <w:tr w:rsidR="00EA74B1" w:rsidRPr="00EA74B1" w:rsidTr="00EA74B1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A74B1" w:rsidRPr="00EA74B1" w:rsidRDefault="00EA74B1" w:rsidP="00EA74B1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EA74B1" w:rsidRPr="00EA74B1" w:rsidRDefault="00CE6D61" w:rsidP="00EB4C36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>
              <w:rPr>
                <w:sz w:val="22"/>
                <w:szCs w:val="22"/>
              </w:rPr>
              <w:t>Se registran los roles de usuario definidos en la descripción del negocio</w:t>
            </w:r>
            <w:proofErr w:type="gramStart"/>
            <w:r>
              <w:rPr>
                <w:sz w:val="22"/>
                <w:szCs w:val="22"/>
              </w:rPr>
              <w:t xml:space="preserve">. </w:t>
            </w:r>
            <w:r w:rsidR="000F0A77">
              <w:rPr>
                <w:sz w:val="22"/>
                <w:szCs w:val="22"/>
              </w:rPr>
              <w:t>.</w:t>
            </w:r>
            <w:proofErr w:type="gramEnd"/>
            <w:r w:rsidR="000F0A77">
              <w:rPr>
                <w:sz w:val="22"/>
                <w:szCs w:val="22"/>
              </w:rPr>
              <w:t xml:space="preserve"> Esta operación es realizada por el administrador de datos de la EPS.</w:t>
            </w:r>
          </w:p>
        </w:tc>
      </w:tr>
      <w:tr w:rsidR="00EA74B1" w:rsidRPr="00EA74B1" w:rsidTr="00EA74B1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EA74B1" w:rsidRPr="00EA74B1" w:rsidRDefault="00EA74B1" w:rsidP="00EA74B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A74B1" w:rsidRPr="00EA74B1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A74B1" w:rsidRPr="00EA74B1" w:rsidRDefault="00EB4C36" w:rsidP="00570F7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ID </w:t>
            </w:r>
            <w:r w:rsidR="00470911">
              <w:rPr>
                <w:b w:val="0"/>
                <w:sz w:val="18"/>
                <w:szCs w:val="18"/>
              </w:rPr>
              <w:t>Rol del Usuario</w:t>
            </w:r>
            <w:r w:rsidR="00541AE9">
              <w:rPr>
                <w:b w:val="0"/>
                <w:sz w:val="18"/>
                <w:szCs w:val="18"/>
              </w:rPr>
              <w:t>,</w:t>
            </w:r>
          </w:p>
        </w:tc>
      </w:tr>
      <w:tr w:rsidR="00570F76" w:rsidRPr="00EA74B1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70F76" w:rsidRDefault="00470911" w:rsidP="00F252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Tablas a las cuales puede acceder</w:t>
            </w:r>
            <w:r w:rsidR="00541AE9">
              <w:rPr>
                <w:b w:val="0"/>
                <w:sz w:val="18"/>
                <w:szCs w:val="18"/>
              </w:rPr>
              <w:t>,</w:t>
            </w:r>
          </w:p>
        </w:tc>
      </w:tr>
      <w:tr w:rsidR="00132B5D" w:rsidRPr="00CB6304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70911" w:rsidRDefault="00EB4C36" w:rsidP="00EB4C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Operaciones a realizar en cada tabla</w:t>
            </w:r>
            <w:r w:rsidR="00541AE9">
              <w:rPr>
                <w:b w:val="0"/>
                <w:sz w:val="18"/>
                <w:szCs w:val="18"/>
              </w:rPr>
              <w:t>,</w:t>
            </w:r>
          </w:p>
        </w:tc>
      </w:tr>
      <w:tr w:rsidR="00EB4C36" w:rsidRPr="00CB6304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B4C36" w:rsidRDefault="00EB4C36" w:rsidP="00EB4C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Opciones del sistema a las que tiene acceso</w:t>
            </w:r>
          </w:p>
        </w:tc>
      </w:tr>
      <w:tr w:rsidR="00EA74B1" w:rsidRPr="00EA74B1" w:rsidTr="00EA74B1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EA74B1" w:rsidRPr="00EA74B1" w:rsidRDefault="00EA74B1" w:rsidP="00EA74B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A74B1" w:rsidRPr="00EA74B1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A74B1" w:rsidRPr="00EA74B1" w:rsidRDefault="00EB4C36" w:rsidP="00EA74B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Creación de id roll y descripción de roll</w:t>
            </w:r>
          </w:p>
        </w:tc>
      </w:tr>
      <w:tr w:rsidR="00EA74B1" w:rsidRPr="00EA74B1" w:rsidTr="00EA74B1">
        <w:trPr>
          <w:jc w:val="center"/>
        </w:trPr>
        <w:tc>
          <w:tcPr>
            <w:tcW w:w="10301" w:type="dxa"/>
            <w:gridSpan w:val="2"/>
          </w:tcPr>
          <w:p w:rsidR="00EA74B1" w:rsidRPr="00EA74B1" w:rsidRDefault="00EB4C36" w:rsidP="00132B5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 roll asociado a id opción</w:t>
            </w:r>
          </w:p>
        </w:tc>
      </w:tr>
      <w:tr w:rsidR="00EB4C36" w:rsidRPr="00EA74B1" w:rsidTr="00EA74B1">
        <w:trPr>
          <w:jc w:val="center"/>
        </w:trPr>
        <w:tc>
          <w:tcPr>
            <w:tcW w:w="10301" w:type="dxa"/>
            <w:gridSpan w:val="2"/>
          </w:tcPr>
          <w:p w:rsidR="00EB4C36" w:rsidRDefault="00EB4C36" w:rsidP="00132B5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Id roll asociado a id opción </w:t>
            </w:r>
            <w:proofErr w:type="spellStart"/>
            <w:r>
              <w:rPr>
                <w:b w:val="0"/>
                <w:sz w:val="18"/>
                <w:szCs w:val="18"/>
              </w:rPr>
              <w:t>y</w:t>
            </w:r>
            <w:proofErr w:type="spellEnd"/>
            <w:r>
              <w:rPr>
                <w:b w:val="0"/>
                <w:sz w:val="18"/>
                <w:szCs w:val="18"/>
              </w:rPr>
              <w:t xml:space="preserve"> id </w:t>
            </w:r>
            <w:r w:rsidR="008733BE">
              <w:rPr>
                <w:b w:val="0"/>
                <w:sz w:val="18"/>
                <w:szCs w:val="18"/>
              </w:rPr>
              <w:t>operación</w:t>
            </w:r>
          </w:p>
        </w:tc>
      </w:tr>
      <w:tr w:rsidR="00487943" w:rsidRPr="00EA74B1" w:rsidTr="0009577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487943" w:rsidRPr="00EA74B1" w:rsidRDefault="00487943" w:rsidP="0009577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EA74B1" w:rsidRPr="00EA74B1" w:rsidTr="00313525">
        <w:trPr>
          <w:jc w:val="center"/>
        </w:trPr>
        <w:tc>
          <w:tcPr>
            <w:tcW w:w="10301" w:type="dxa"/>
            <w:gridSpan w:val="2"/>
          </w:tcPr>
          <w:p w:rsidR="00EA74B1" w:rsidRPr="00EA74B1" w:rsidRDefault="008733BE" w:rsidP="00EA74B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Solo puede ser ejecutada por el administrador de datos de la EPS</w:t>
            </w:r>
          </w:p>
        </w:tc>
      </w:tr>
      <w:tr w:rsidR="002C4C02" w:rsidRPr="00EA74B1" w:rsidTr="00313525">
        <w:trPr>
          <w:jc w:val="center"/>
        </w:trPr>
        <w:tc>
          <w:tcPr>
            <w:tcW w:w="10301" w:type="dxa"/>
            <w:gridSpan w:val="2"/>
          </w:tcPr>
          <w:p w:rsidR="002C4C02" w:rsidRDefault="002C4C02" w:rsidP="002C4C0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313525" w:rsidRPr="00EA74B1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313525" w:rsidRDefault="00313525" w:rsidP="0031352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:rsidR="00EA74B1" w:rsidRDefault="00EA74B1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0973E7" w:rsidRPr="00EA74B1" w:rsidTr="00F258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973E7" w:rsidRPr="00EA74B1" w:rsidRDefault="000973E7" w:rsidP="00F258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0973E7" w:rsidRPr="00EA74B1" w:rsidRDefault="00CE6D61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bCs/>
                <w:sz w:val="22"/>
                <w:szCs w:val="22"/>
              </w:rPr>
              <w:t>RF2 - R</w:t>
            </w:r>
            <w:r>
              <w:rPr>
                <w:b w:val="0"/>
                <w:bCs/>
                <w:sz w:val="18"/>
                <w:szCs w:val="18"/>
              </w:rPr>
              <w:t>EGISTRAR USUARIO</w:t>
            </w:r>
          </w:p>
        </w:tc>
      </w:tr>
      <w:tr w:rsidR="000973E7" w:rsidRPr="00EA74B1" w:rsidTr="00F258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973E7" w:rsidRPr="00EA74B1" w:rsidRDefault="000973E7" w:rsidP="00F258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222C15" w:rsidRDefault="00222C15" w:rsidP="00222C15">
            <w:pPr>
              <w:pStyle w:val="TituloPrincipla"/>
              <w:spacing w:after="10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Permite registrar los usuarios del sistema, ingresando la siguiente información:</w:t>
            </w:r>
          </w:p>
          <w:p w:rsidR="00222C15" w:rsidRDefault="00FE2E9F" w:rsidP="00222C15">
            <w:pPr>
              <w:pStyle w:val="TituloPrincipla"/>
              <w:numPr>
                <w:ilvl w:val="0"/>
                <w:numId w:val="1"/>
              </w:numPr>
              <w:spacing w:after="10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Rol</w:t>
            </w:r>
            <w:r w:rsidR="00222C15">
              <w:rPr>
                <w:sz w:val="22"/>
                <w:szCs w:val="22"/>
              </w:rPr>
              <w:t xml:space="preserve"> de usuario. Puede tener los siguientes valores:</w:t>
            </w:r>
          </w:p>
          <w:p w:rsidR="00222C15" w:rsidRDefault="00222C15" w:rsidP="00222C15">
            <w:pPr>
              <w:pStyle w:val="TituloPrincipla"/>
              <w:numPr>
                <w:ilvl w:val="0"/>
                <w:numId w:val="2"/>
              </w:numPr>
              <w:spacing w:after="10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Afiliado</w:t>
            </w:r>
          </w:p>
          <w:p w:rsidR="00222C15" w:rsidRDefault="00222C15" w:rsidP="00222C15">
            <w:pPr>
              <w:pStyle w:val="TituloPrincipla"/>
              <w:numPr>
                <w:ilvl w:val="0"/>
                <w:numId w:val="2"/>
              </w:numPr>
              <w:spacing w:after="10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Gerente</w:t>
            </w:r>
          </w:p>
          <w:p w:rsidR="00222C15" w:rsidRDefault="00222C15" w:rsidP="00222C15">
            <w:pPr>
              <w:pStyle w:val="TituloPrincipla"/>
              <w:numPr>
                <w:ilvl w:val="0"/>
                <w:numId w:val="2"/>
              </w:numPr>
              <w:spacing w:after="10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Administrador de Datos</w:t>
            </w:r>
          </w:p>
          <w:p w:rsidR="00222C15" w:rsidRDefault="00222C15" w:rsidP="00222C15">
            <w:pPr>
              <w:pStyle w:val="TituloPrincipla"/>
              <w:numPr>
                <w:ilvl w:val="0"/>
                <w:numId w:val="2"/>
              </w:numPr>
              <w:spacing w:after="10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Recepcionista</w:t>
            </w:r>
          </w:p>
          <w:p w:rsidR="00222C15" w:rsidRDefault="00222C15" w:rsidP="00222C15">
            <w:pPr>
              <w:pStyle w:val="TituloPrincipla"/>
              <w:numPr>
                <w:ilvl w:val="0"/>
                <w:numId w:val="2"/>
              </w:numPr>
              <w:spacing w:after="10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Medico</w:t>
            </w:r>
          </w:p>
          <w:p w:rsidR="00222C15" w:rsidRDefault="00222C15" w:rsidP="00222C15">
            <w:pPr>
              <w:pStyle w:val="TituloPrincipla"/>
              <w:numPr>
                <w:ilvl w:val="0"/>
                <w:numId w:val="1"/>
              </w:numPr>
              <w:spacing w:after="10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Tipo de documento</w:t>
            </w:r>
          </w:p>
          <w:p w:rsidR="00222C15" w:rsidRDefault="00222C15" w:rsidP="00222C15">
            <w:pPr>
              <w:pStyle w:val="TituloPrincipla"/>
              <w:numPr>
                <w:ilvl w:val="0"/>
                <w:numId w:val="1"/>
              </w:numPr>
              <w:spacing w:after="10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Número de documento</w:t>
            </w:r>
          </w:p>
          <w:p w:rsidR="00222C15" w:rsidRDefault="00222C15" w:rsidP="00222C15">
            <w:pPr>
              <w:pStyle w:val="TituloPrincipla"/>
              <w:numPr>
                <w:ilvl w:val="0"/>
                <w:numId w:val="1"/>
              </w:numPr>
              <w:spacing w:after="10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  <w:p w:rsidR="00222C15" w:rsidRDefault="00222C15" w:rsidP="00222C15">
            <w:pPr>
              <w:pStyle w:val="TituloPrincipla"/>
              <w:numPr>
                <w:ilvl w:val="0"/>
                <w:numId w:val="1"/>
              </w:numPr>
              <w:spacing w:after="10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Correo </w:t>
            </w:r>
          </w:p>
          <w:p w:rsidR="00FE2E9F" w:rsidRDefault="00FE2E9F" w:rsidP="00222C15">
            <w:pPr>
              <w:pStyle w:val="TituloPrincipla"/>
              <w:numPr>
                <w:ilvl w:val="0"/>
                <w:numId w:val="1"/>
              </w:numPr>
              <w:spacing w:after="10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Ciudad</w:t>
            </w:r>
          </w:p>
          <w:p w:rsidR="00FE2E9F" w:rsidRDefault="00FE2E9F" w:rsidP="00222C15">
            <w:pPr>
              <w:pStyle w:val="TituloPrincipla"/>
              <w:numPr>
                <w:ilvl w:val="0"/>
                <w:numId w:val="1"/>
              </w:numPr>
              <w:spacing w:after="10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Dirección</w:t>
            </w:r>
          </w:p>
          <w:p w:rsidR="00FE2E9F" w:rsidRDefault="0091577C" w:rsidP="00222C15">
            <w:pPr>
              <w:pStyle w:val="TituloPrincipla"/>
              <w:numPr>
                <w:ilvl w:val="0"/>
                <w:numId w:val="1"/>
              </w:numPr>
              <w:spacing w:after="10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Teléfono</w:t>
            </w:r>
          </w:p>
          <w:p w:rsidR="000973E7" w:rsidRPr="00EA74B1" w:rsidRDefault="000973E7" w:rsidP="00222C15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</w:p>
        </w:tc>
      </w:tr>
      <w:tr w:rsidR="000973E7" w:rsidRPr="00EA74B1" w:rsidTr="00F258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0973E7" w:rsidRPr="00EA74B1" w:rsidRDefault="000973E7" w:rsidP="00F258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lastRenderedPageBreak/>
              <w:t>Entradas</w:t>
            </w:r>
          </w:p>
        </w:tc>
      </w:tr>
      <w:tr w:rsidR="000973E7" w:rsidRPr="00EA74B1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0973E7" w:rsidRPr="00EA74B1" w:rsidRDefault="00FE2E9F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 rol de usuario</w:t>
            </w:r>
          </w:p>
        </w:tc>
      </w:tr>
      <w:tr w:rsidR="00177958" w:rsidRPr="00EA74B1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77958" w:rsidRDefault="00177958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Tipo identificación</w:t>
            </w:r>
          </w:p>
        </w:tc>
      </w:tr>
      <w:tr w:rsidR="00FE2E9F" w:rsidRPr="00EA74B1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FE2E9F" w:rsidRDefault="00177958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Identificación</w:t>
            </w:r>
            <w:r w:rsidR="00FE2E9F">
              <w:rPr>
                <w:b w:val="0"/>
                <w:sz w:val="18"/>
                <w:szCs w:val="18"/>
              </w:rPr>
              <w:t>,</w:t>
            </w:r>
          </w:p>
        </w:tc>
      </w:tr>
      <w:tr w:rsidR="000973E7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0973E7" w:rsidRDefault="00541AE9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Nombre,</w:t>
            </w:r>
          </w:p>
        </w:tc>
      </w:tr>
      <w:tr w:rsidR="000973E7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43815" w:rsidRDefault="00541AE9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Correo,</w:t>
            </w:r>
          </w:p>
        </w:tc>
      </w:tr>
      <w:tr w:rsidR="00FE2E9F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FE2E9F" w:rsidRDefault="00FE2E9F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Ciudad</w:t>
            </w:r>
          </w:p>
        </w:tc>
      </w:tr>
      <w:tr w:rsidR="00FE2E9F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FE2E9F" w:rsidRDefault="00FE2E9F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Dirección</w:t>
            </w:r>
          </w:p>
        </w:tc>
      </w:tr>
      <w:tr w:rsidR="00FE2E9F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FE2E9F" w:rsidRDefault="00177958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Teléfono</w:t>
            </w:r>
          </w:p>
        </w:tc>
      </w:tr>
      <w:tr w:rsidR="000973E7" w:rsidRPr="00EA74B1" w:rsidTr="00F258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0973E7" w:rsidRPr="00EA74B1" w:rsidRDefault="000973E7" w:rsidP="00F258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0973E7" w:rsidRPr="00EA74B1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0973E7" w:rsidRPr="00EA74B1" w:rsidRDefault="00890BD8" w:rsidP="0017795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</w:t>
            </w:r>
            <w:r w:rsidR="00177958">
              <w:rPr>
                <w:b w:val="0"/>
                <w:sz w:val="18"/>
                <w:szCs w:val="18"/>
              </w:rPr>
              <w:t>ingresaron los usuarios del sistema</w:t>
            </w:r>
          </w:p>
        </w:tc>
      </w:tr>
      <w:tr w:rsidR="000973E7" w:rsidRPr="00EA74B1" w:rsidTr="00F25813">
        <w:trPr>
          <w:jc w:val="center"/>
        </w:trPr>
        <w:tc>
          <w:tcPr>
            <w:tcW w:w="10301" w:type="dxa"/>
            <w:gridSpan w:val="2"/>
          </w:tcPr>
          <w:p w:rsidR="000973E7" w:rsidRPr="00EA74B1" w:rsidRDefault="001748FA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Lo ejecuta el Administrador de datos del sistema</w:t>
            </w:r>
          </w:p>
        </w:tc>
      </w:tr>
      <w:tr w:rsidR="000973E7" w:rsidRPr="00EA74B1" w:rsidTr="00F258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0973E7" w:rsidRPr="00EA74B1" w:rsidRDefault="000973E7" w:rsidP="00F258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0973E7" w:rsidRPr="00EA74B1" w:rsidTr="00F25813">
        <w:trPr>
          <w:jc w:val="center"/>
        </w:trPr>
        <w:tc>
          <w:tcPr>
            <w:tcW w:w="10301" w:type="dxa"/>
            <w:gridSpan w:val="2"/>
          </w:tcPr>
          <w:p w:rsidR="000973E7" w:rsidRPr="00EA74B1" w:rsidRDefault="00177958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La información debe persistir en la base de datos del sistema</w:t>
            </w:r>
          </w:p>
        </w:tc>
      </w:tr>
      <w:tr w:rsidR="000973E7" w:rsidTr="00F25813">
        <w:trPr>
          <w:jc w:val="center"/>
        </w:trPr>
        <w:tc>
          <w:tcPr>
            <w:tcW w:w="10301" w:type="dxa"/>
            <w:gridSpan w:val="2"/>
          </w:tcPr>
          <w:p w:rsidR="000973E7" w:rsidRDefault="000973E7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0973E7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0973E7" w:rsidRDefault="000973E7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:rsidR="000973E7" w:rsidRDefault="000973E7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890BD8" w:rsidRPr="00EA74B1" w:rsidTr="00F258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90BD8" w:rsidRPr="00EA74B1" w:rsidRDefault="00890BD8" w:rsidP="00F258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890BD8" w:rsidRPr="00EA74B1" w:rsidRDefault="00890BD8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bCs/>
                <w:sz w:val="22"/>
                <w:szCs w:val="22"/>
              </w:rPr>
              <w:t>RF3 - R</w:t>
            </w:r>
            <w:r>
              <w:rPr>
                <w:b w:val="0"/>
                <w:bCs/>
                <w:sz w:val="18"/>
                <w:szCs w:val="18"/>
              </w:rPr>
              <w:t xml:space="preserve">EGISTRAR </w:t>
            </w:r>
            <w:r>
              <w:rPr>
                <w:b w:val="0"/>
                <w:bCs/>
                <w:sz w:val="22"/>
                <w:szCs w:val="22"/>
              </w:rPr>
              <w:t>IPS</w:t>
            </w:r>
          </w:p>
        </w:tc>
      </w:tr>
      <w:tr w:rsidR="00890BD8" w:rsidRPr="00EA74B1" w:rsidTr="00F258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90BD8" w:rsidRPr="00EA74B1" w:rsidRDefault="00890BD8" w:rsidP="00F258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890BD8" w:rsidRPr="00EA74B1" w:rsidRDefault="00890BD8" w:rsidP="00890BD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sz w:val="22"/>
                <w:szCs w:val="22"/>
              </w:rPr>
              <w:t>Registra</w:t>
            </w:r>
            <w:r w:rsidR="001748FA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 una IPS contratada por la EPS para la prestación de los servicios de salud. Esta operación es realizada por el administrador de datos de la EPS.</w:t>
            </w:r>
          </w:p>
        </w:tc>
      </w:tr>
      <w:tr w:rsidR="00890BD8" w:rsidRPr="00EA74B1" w:rsidTr="00F258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890BD8" w:rsidRPr="00EA74B1" w:rsidRDefault="00890BD8" w:rsidP="00F258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890BD8" w:rsidRPr="00EA74B1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90BD8" w:rsidRPr="00EA74B1" w:rsidRDefault="001748FA" w:rsidP="00890BD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Identificación IPS</w:t>
            </w:r>
          </w:p>
        </w:tc>
      </w:tr>
      <w:tr w:rsidR="001748FA" w:rsidRPr="00EA74B1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748FA" w:rsidRDefault="001748FA" w:rsidP="00890BD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 IPS</w:t>
            </w:r>
          </w:p>
        </w:tc>
      </w:tr>
      <w:tr w:rsidR="001748FA" w:rsidRPr="00EA74B1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748FA" w:rsidRDefault="001748FA" w:rsidP="00890BD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Ciudad de ubicación</w:t>
            </w:r>
          </w:p>
        </w:tc>
      </w:tr>
      <w:tr w:rsidR="00890BD8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90BD8" w:rsidRDefault="001748FA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lastRenderedPageBreak/>
              <w:t>Dirección</w:t>
            </w:r>
          </w:p>
        </w:tc>
      </w:tr>
      <w:tr w:rsidR="00890BD8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90BD8" w:rsidRDefault="00890BD8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Capacidad IPS</w:t>
            </w:r>
          </w:p>
        </w:tc>
      </w:tr>
      <w:tr w:rsidR="001748FA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748FA" w:rsidRDefault="001748FA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Tipo de servicio que presta</w:t>
            </w:r>
          </w:p>
        </w:tc>
      </w:tr>
      <w:tr w:rsidR="00890BD8" w:rsidRPr="00EA74B1" w:rsidTr="00F258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890BD8" w:rsidRPr="00EA74B1" w:rsidRDefault="00890BD8" w:rsidP="00F258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890BD8" w:rsidRPr="00EA74B1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90BD8" w:rsidRPr="00EA74B1" w:rsidRDefault="00890BD8" w:rsidP="001748F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crearon las </w:t>
            </w:r>
            <w:r w:rsidR="001748FA">
              <w:rPr>
                <w:b w:val="0"/>
                <w:sz w:val="18"/>
                <w:szCs w:val="18"/>
              </w:rPr>
              <w:t>IPS contratadas por la EPS con los tipos de servicio que presta</w:t>
            </w:r>
          </w:p>
        </w:tc>
      </w:tr>
      <w:tr w:rsidR="00890BD8" w:rsidRPr="00EA74B1" w:rsidTr="00F25813">
        <w:trPr>
          <w:jc w:val="center"/>
        </w:trPr>
        <w:tc>
          <w:tcPr>
            <w:tcW w:w="10301" w:type="dxa"/>
            <w:gridSpan w:val="2"/>
          </w:tcPr>
          <w:p w:rsidR="00890BD8" w:rsidRPr="00EA74B1" w:rsidRDefault="00890BD8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890BD8" w:rsidRPr="00EA74B1" w:rsidTr="00F258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890BD8" w:rsidRPr="00EA74B1" w:rsidRDefault="00890BD8" w:rsidP="00F258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890BD8" w:rsidRPr="00EA74B1" w:rsidTr="00F25813">
        <w:trPr>
          <w:jc w:val="center"/>
        </w:trPr>
        <w:tc>
          <w:tcPr>
            <w:tcW w:w="10301" w:type="dxa"/>
            <w:gridSpan w:val="2"/>
          </w:tcPr>
          <w:p w:rsidR="00890BD8" w:rsidRPr="00EA74B1" w:rsidRDefault="001748FA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La información debe persistir en la base de datos del sistema</w:t>
            </w:r>
          </w:p>
        </w:tc>
      </w:tr>
      <w:tr w:rsidR="00890BD8" w:rsidTr="00F25813">
        <w:trPr>
          <w:jc w:val="center"/>
        </w:trPr>
        <w:tc>
          <w:tcPr>
            <w:tcW w:w="10301" w:type="dxa"/>
            <w:gridSpan w:val="2"/>
          </w:tcPr>
          <w:p w:rsidR="00890BD8" w:rsidRDefault="00890BD8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890BD8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90BD8" w:rsidRDefault="00890BD8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:rsidR="00890BD8" w:rsidRDefault="00890BD8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890BD8" w:rsidRPr="00EA74B1" w:rsidTr="00F258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90BD8" w:rsidRPr="00EA74B1" w:rsidRDefault="00890BD8" w:rsidP="00F258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890BD8" w:rsidRPr="00EA74B1" w:rsidRDefault="00890BD8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bCs/>
                <w:sz w:val="22"/>
                <w:szCs w:val="22"/>
              </w:rPr>
              <w:t>RF4 - R</w:t>
            </w:r>
            <w:r>
              <w:rPr>
                <w:b w:val="0"/>
                <w:bCs/>
                <w:sz w:val="18"/>
                <w:szCs w:val="18"/>
              </w:rPr>
              <w:t>EGISTRAR MÉDICO</w:t>
            </w:r>
          </w:p>
        </w:tc>
      </w:tr>
      <w:tr w:rsidR="00890BD8" w:rsidRPr="00EA74B1" w:rsidTr="00F258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90BD8" w:rsidRPr="00EA74B1" w:rsidRDefault="00890BD8" w:rsidP="00F258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890BD8" w:rsidRPr="00EA74B1" w:rsidRDefault="00890BD8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sz w:val="22"/>
                <w:szCs w:val="22"/>
              </w:rPr>
              <w:t>Registra la información de un afiliado a la EPS. Esta operación es realizada por el administrador de datos de la EPS.</w:t>
            </w:r>
          </w:p>
        </w:tc>
      </w:tr>
      <w:tr w:rsidR="00890BD8" w:rsidRPr="00EA74B1" w:rsidTr="00F258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890BD8" w:rsidRPr="00EA74B1" w:rsidRDefault="00890BD8" w:rsidP="00F258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890BD8" w:rsidRPr="00EA74B1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90BD8" w:rsidRPr="00EA74B1" w:rsidRDefault="00002E07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Tipo identificación</w:t>
            </w:r>
          </w:p>
        </w:tc>
      </w:tr>
      <w:tr w:rsidR="00002E07" w:rsidRPr="00EA74B1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002E07" w:rsidRPr="00EA74B1" w:rsidRDefault="00002E07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Identificación</w:t>
            </w:r>
          </w:p>
        </w:tc>
      </w:tr>
      <w:tr w:rsidR="00002E07" w:rsidRPr="00EA74B1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002E07" w:rsidRDefault="00002E07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Nombre,</w:t>
            </w:r>
          </w:p>
        </w:tc>
      </w:tr>
      <w:tr w:rsidR="00890BD8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90BD8" w:rsidRDefault="00890BD8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Correo, </w:t>
            </w:r>
          </w:p>
        </w:tc>
      </w:tr>
      <w:tr w:rsidR="00002E07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002E07" w:rsidRDefault="00002E07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Especialidad</w:t>
            </w:r>
          </w:p>
        </w:tc>
      </w:tr>
      <w:tr w:rsidR="00002E07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002E07" w:rsidRDefault="00002E07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Id </w:t>
            </w:r>
            <w:proofErr w:type="spellStart"/>
            <w:r>
              <w:rPr>
                <w:b w:val="0"/>
                <w:sz w:val="18"/>
                <w:szCs w:val="18"/>
              </w:rPr>
              <w:t>IPSs</w:t>
            </w:r>
            <w:proofErr w:type="spellEnd"/>
            <w:r>
              <w:rPr>
                <w:b w:val="0"/>
                <w:sz w:val="18"/>
                <w:szCs w:val="18"/>
              </w:rPr>
              <w:t xml:space="preserve"> contratado</w:t>
            </w:r>
          </w:p>
        </w:tc>
      </w:tr>
      <w:tr w:rsidR="00002E07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002E07" w:rsidRDefault="00002E07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Registro medico</w:t>
            </w:r>
          </w:p>
        </w:tc>
      </w:tr>
      <w:tr w:rsidR="00890BD8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90BD8" w:rsidRDefault="00890BD8" w:rsidP="00890BD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890BD8" w:rsidRPr="00EA74B1" w:rsidTr="00F258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890BD8" w:rsidRPr="00EA74B1" w:rsidRDefault="00890BD8" w:rsidP="00F258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890BD8" w:rsidRPr="00EA74B1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90BD8" w:rsidRPr="00EA74B1" w:rsidRDefault="00890BD8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crearon las </w:t>
            </w:r>
            <w:proofErr w:type="spellStart"/>
            <w:r>
              <w:rPr>
                <w:b w:val="0"/>
                <w:sz w:val="18"/>
                <w:szCs w:val="18"/>
              </w:rPr>
              <w:t>tuplas</w:t>
            </w:r>
            <w:proofErr w:type="spellEnd"/>
            <w:r>
              <w:rPr>
                <w:b w:val="0"/>
                <w:sz w:val="18"/>
                <w:szCs w:val="18"/>
              </w:rPr>
              <w:t xml:space="preserve"> en las tablas</w:t>
            </w:r>
          </w:p>
        </w:tc>
      </w:tr>
      <w:tr w:rsidR="00890BD8" w:rsidRPr="00EA74B1" w:rsidTr="00F25813">
        <w:trPr>
          <w:jc w:val="center"/>
        </w:trPr>
        <w:tc>
          <w:tcPr>
            <w:tcW w:w="10301" w:type="dxa"/>
            <w:gridSpan w:val="2"/>
          </w:tcPr>
          <w:p w:rsidR="00890BD8" w:rsidRPr="00EA74B1" w:rsidRDefault="00890BD8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890BD8" w:rsidRPr="00EA74B1" w:rsidTr="00F258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890BD8" w:rsidRPr="00EA74B1" w:rsidRDefault="00890BD8" w:rsidP="00F258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890BD8" w:rsidRPr="00EA74B1" w:rsidTr="00F25813">
        <w:trPr>
          <w:jc w:val="center"/>
        </w:trPr>
        <w:tc>
          <w:tcPr>
            <w:tcW w:w="10301" w:type="dxa"/>
            <w:gridSpan w:val="2"/>
          </w:tcPr>
          <w:p w:rsidR="00890BD8" w:rsidRPr="00EA74B1" w:rsidRDefault="00002E07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La información debe persistir en el sistema</w:t>
            </w:r>
          </w:p>
        </w:tc>
      </w:tr>
      <w:tr w:rsidR="00890BD8" w:rsidTr="00F25813">
        <w:trPr>
          <w:jc w:val="center"/>
        </w:trPr>
        <w:tc>
          <w:tcPr>
            <w:tcW w:w="10301" w:type="dxa"/>
            <w:gridSpan w:val="2"/>
          </w:tcPr>
          <w:p w:rsidR="00890BD8" w:rsidRDefault="00890BD8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890BD8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90BD8" w:rsidRDefault="00890BD8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:rsidR="00890BD8" w:rsidRDefault="00890BD8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890BD8" w:rsidRPr="00EA74B1" w:rsidTr="00F258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90BD8" w:rsidRPr="00EA74B1" w:rsidRDefault="00890BD8" w:rsidP="00F258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890BD8" w:rsidRPr="00EA74B1" w:rsidRDefault="000F0A77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bCs/>
                <w:sz w:val="22"/>
                <w:szCs w:val="22"/>
              </w:rPr>
              <w:t>RF5 - R</w:t>
            </w:r>
            <w:r>
              <w:rPr>
                <w:b w:val="0"/>
                <w:bCs/>
                <w:sz w:val="18"/>
                <w:szCs w:val="18"/>
              </w:rPr>
              <w:t>EGISTRAR AFILIADO</w:t>
            </w:r>
          </w:p>
        </w:tc>
      </w:tr>
      <w:tr w:rsidR="00890BD8" w:rsidRPr="00EA74B1" w:rsidTr="00F258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90BD8" w:rsidRPr="00EA74B1" w:rsidRDefault="00890BD8" w:rsidP="00F258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lastRenderedPageBreak/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890BD8" w:rsidRPr="00EA74B1" w:rsidRDefault="000F0A77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sz w:val="22"/>
                <w:szCs w:val="22"/>
              </w:rPr>
              <w:t>Registra la información de un afiliado a la EPS. Esta operación es realizada por el administrador de datos de la EPS.</w:t>
            </w:r>
          </w:p>
        </w:tc>
      </w:tr>
      <w:tr w:rsidR="00890BD8" w:rsidRPr="00EA74B1" w:rsidTr="00F258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890BD8" w:rsidRPr="00EA74B1" w:rsidRDefault="00890BD8" w:rsidP="00F258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890BD8" w:rsidRPr="00EA74B1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90BD8" w:rsidRPr="00EA74B1" w:rsidRDefault="00002E07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Tipo identificación</w:t>
            </w:r>
          </w:p>
        </w:tc>
      </w:tr>
      <w:tr w:rsidR="00002E07" w:rsidRPr="00EA74B1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002E07" w:rsidRDefault="00002E07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Identificación</w:t>
            </w:r>
          </w:p>
        </w:tc>
      </w:tr>
      <w:tr w:rsidR="00890BD8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90BD8" w:rsidRDefault="000F0A77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</w:t>
            </w:r>
          </w:p>
        </w:tc>
      </w:tr>
      <w:tr w:rsidR="00002E07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002E07" w:rsidRDefault="00002E07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Correo</w:t>
            </w:r>
          </w:p>
        </w:tc>
      </w:tr>
      <w:tr w:rsidR="00002E07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002E07" w:rsidRDefault="00002E07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Fecha de nacimiento</w:t>
            </w:r>
          </w:p>
        </w:tc>
      </w:tr>
      <w:tr w:rsidR="00890BD8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90BD8" w:rsidRDefault="00002E07" w:rsidP="00002E0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Estado</w:t>
            </w:r>
          </w:p>
        </w:tc>
      </w:tr>
      <w:tr w:rsidR="00890BD8" w:rsidRPr="00EA74B1" w:rsidTr="00F258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890BD8" w:rsidRPr="00EA74B1" w:rsidRDefault="00890BD8" w:rsidP="00F258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890BD8" w:rsidRPr="00EA74B1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90BD8" w:rsidRPr="00EA74B1" w:rsidRDefault="00890BD8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crearon las </w:t>
            </w:r>
            <w:proofErr w:type="spellStart"/>
            <w:r>
              <w:rPr>
                <w:b w:val="0"/>
                <w:sz w:val="18"/>
                <w:szCs w:val="18"/>
              </w:rPr>
              <w:t>tuplas</w:t>
            </w:r>
            <w:proofErr w:type="spellEnd"/>
            <w:r>
              <w:rPr>
                <w:b w:val="0"/>
                <w:sz w:val="18"/>
                <w:szCs w:val="18"/>
              </w:rPr>
              <w:t xml:space="preserve"> en las tablas</w:t>
            </w:r>
          </w:p>
        </w:tc>
      </w:tr>
      <w:tr w:rsidR="00890BD8" w:rsidRPr="00EA74B1" w:rsidTr="00F25813">
        <w:trPr>
          <w:jc w:val="center"/>
        </w:trPr>
        <w:tc>
          <w:tcPr>
            <w:tcW w:w="10301" w:type="dxa"/>
            <w:gridSpan w:val="2"/>
          </w:tcPr>
          <w:p w:rsidR="00890BD8" w:rsidRPr="00EA74B1" w:rsidRDefault="00890BD8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890BD8" w:rsidRPr="00EA74B1" w:rsidTr="00F258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890BD8" w:rsidRPr="00EA74B1" w:rsidRDefault="00890BD8" w:rsidP="00F258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890BD8" w:rsidRPr="00EA74B1" w:rsidTr="00F25813">
        <w:trPr>
          <w:jc w:val="center"/>
        </w:trPr>
        <w:tc>
          <w:tcPr>
            <w:tcW w:w="10301" w:type="dxa"/>
            <w:gridSpan w:val="2"/>
          </w:tcPr>
          <w:p w:rsidR="00890BD8" w:rsidRPr="00EA74B1" w:rsidRDefault="00002E07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LA información debe persistir en la base de datos del sistema</w:t>
            </w:r>
          </w:p>
        </w:tc>
      </w:tr>
      <w:tr w:rsidR="00890BD8" w:rsidTr="00F25813">
        <w:trPr>
          <w:jc w:val="center"/>
        </w:trPr>
        <w:tc>
          <w:tcPr>
            <w:tcW w:w="10301" w:type="dxa"/>
            <w:gridSpan w:val="2"/>
          </w:tcPr>
          <w:p w:rsidR="00890BD8" w:rsidRDefault="00890BD8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890BD8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90BD8" w:rsidRDefault="00890BD8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:rsidR="00890BD8" w:rsidRDefault="00890BD8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890BD8" w:rsidRPr="00EA74B1" w:rsidTr="00F258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90BD8" w:rsidRPr="00EA74B1" w:rsidRDefault="00890BD8" w:rsidP="00F258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890BD8" w:rsidRPr="00EA74B1" w:rsidRDefault="000F0A77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bCs/>
                <w:sz w:val="22"/>
                <w:szCs w:val="22"/>
              </w:rPr>
              <w:t>RF6 - R</w:t>
            </w:r>
            <w:r>
              <w:rPr>
                <w:b w:val="0"/>
                <w:bCs/>
                <w:sz w:val="18"/>
                <w:szCs w:val="18"/>
              </w:rPr>
              <w:t xml:space="preserve">EGISTRAR UN SERVICIO DE SALUD PRESTADO POR UNA </w:t>
            </w:r>
            <w:r>
              <w:rPr>
                <w:b w:val="0"/>
                <w:bCs/>
                <w:sz w:val="22"/>
                <w:szCs w:val="22"/>
              </w:rPr>
              <w:t>IPS</w:t>
            </w:r>
          </w:p>
        </w:tc>
      </w:tr>
      <w:tr w:rsidR="00890BD8" w:rsidRPr="00EA74B1" w:rsidTr="00F258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90BD8" w:rsidRPr="00EA74B1" w:rsidRDefault="00890BD8" w:rsidP="00F258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890BD8" w:rsidRPr="00EA74B1" w:rsidRDefault="000F0A77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sz w:val="22"/>
                <w:szCs w:val="22"/>
              </w:rPr>
              <w:t>Registra la descripción de los servicios que una IPS pone a disposición de los afiliados a la EPS. Esta operación es realizada por el administrador de datos de la EPS.</w:t>
            </w:r>
          </w:p>
        </w:tc>
      </w:tr>
      <w:tr w:rsidR="00890BD8" w:rsidRPr="00EA74B1" w:rsidTr="00F258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890BD8" w:rsidRPr="00EA74B1" w:rsidRDefault="00890BD8" w:rsidP="00F258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890BD8" w:rsidRPr="00EA74B1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90BD8" w:rsidRPr="00EA74B1" w:rsidRDefault="008844B6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 Servicio</w:t>
            </w:r>
          </w:p>
        </w:tc>
      </w:tr>
      <w:tr w:rsidR="008844B6" w:rsidRPr="00EA74B1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844B6" w:rsidRDefault="008844B6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 servicio</w:t>
            </w:r>
          </w:p>
        </w:tc>
      </w:tr>
      <w:tr w:rsidR="008844B6" w:rsidRPr="00EA74B1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844B6" w:rsidRDefault="008844B6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Identificación IPS que lo presta</w:t>
            </w:r>
          </w:p>
        </w:tc>
      </w:tr>
      <w:tr w:rsidR="00890BD8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90BD8" w:rsidRDefault="00890BD8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Capacidad IPS</w:t>
            </w:r>
          </w:p>
        </w:tc>
      </w:tr>
      <w:tr w:rsidR="008844B6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844B6" w:rsidRDefault="008844B6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Horario</w:t>
            </w:r>
          </w:p>
        </w:tc>
      </w:tr>
      <w:tr w:rsidR="00890BD8" w:rsidRPr="00EA74B1" w:rsidTr="00F258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890BD8" w:rsidRPr="00EA74B1" w:rsidRDefault="00890BD8" w:rsidP="00F258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890BD8" w:rsidRPr="00EA74B1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90BD8" w:rsidRPr="00EA74B1" w:rsidRDefault="00890BD8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crearon las </w:t>
            </w:r>
            <w:proofErr w:type="spellStart"/>
            <w:r>
              <w:rPr>
                <w:b w:val="0"/>
                <w:sz w:val="18"/>
                <w:szCs w:val="18"/>
              </w:rPr>
              <w:t>tuplas</w:t>
            </w:r>
            <w:proofErr w:type="spellEnd"/>
            <w:r>
              <w:rPr>
                <w:b w:val="0"/>
                <w:sz w:val="18"/>
                <w:szCs w:val="18"/>
              </w:rPr>
              <w:t xml:space="preserve"> en las tablas</w:t>
            </w:r>
          </w:p>
        </w:tc>
      </w:tr>
      <w:tr w:rsidR="00890BD8" w:rsidRPr="00EA74B1" w:rsidTr="00F25813">
        <w:trPr>
          <w:jc w:val="center"/>
        </w:trPr>
        <w:tc>
          <w:tcPr>
            <w:tcW w:w="10301" w:type="dxa"/>
            <w:gridSpan w:val="2"/>
          </w:tcPr>
          <w:p w:rsidR="00890BD8" w:rsidRPr="00EA74B1" w:rsidRDefault="00890BD8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890BD8" w:rsidRPr="00EA74B1" w:rsidTr="00F258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890BD8" w:rsidRPr="00EA74B1" w:rsidRDefault="00890BD8" w:rsidP="00F258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890BD8" w:rsidRPr="00EA74B1" w:rsidTr="00F25813">
        <w:trPr>
          <w:jc w:val="center"/>
        </w:trPr>
        <w:tc>
          <w:tcPr>
            <w:tcW w:w="10301" w:type="dxa"/>
            <w:gridSpan w:val="2"/>
          </w:tcPr>
          <w:p w:rsidR="00890BD8" w:rsidRPr="00EA74B1" w:rsidRDefault="002435A5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La información debe persistir en la base de datos</w:t>
            </w:r>
          </w:p>
        </w:tc>
      </w:tr>
      <w:tr w:rsidR="00890BD8" w:rsidTr="00F25813">
        <w:trPr>
          <w:jc w:val="center"/>
        </w:trPr>
        <w:tc>
          <w:tcPr>
            <w:tcW w:w="10301" w:type="dxa"/>
            <w:gridSpan w:val="2"/>
          </w:tcPr>
          <w:p w:rsidR="00890BD8" w:rsidRDefault="00890BD8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890BD8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90BD8" w:rsidRDefault="00890BD8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:rsidR="00890BD8" w:rsidRDefault="00890BD8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890BD8" w:rsidRPr="00EA74B1" w:rsidTr="00F258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90BD8" w:rsidRPr="00EA74B1" w:rsidRDefault="00890BD8" w:rsidP="00F258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890BD8" w:rsidRPr="00EA74B1" w:rsidRDefault="002435A5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bCs/>
                <w:sz w:val="22"/>
                <w:szCs w:val="22"/>
              </w:rPr>
              <w:t>RF7</w:t>
            </w:r>
            <w:r w:rsidR="00890BD8">
              <w:rPr>
                <w:b w:val="0"/>
                <w:bCs/>
                <w:sz w:val="22"/>
                <w:szCs w:val="22"/>
              </w:rPr>
              <w:t xml:space="preserve"> </w:t>
            </w:r>
            <w:r>
              <w:rPr>
                <w:b w:val="0"/>
                <w:bCs/>
                <w:sz w:val="22"/>
                <w:szCs w:val="22"/>
              </w:rPr>
              <w:t>–</w:t>
            </w:r>
            <w:r w:rsidR="00890BD8">
              <w:rPr>
                <w:b w:val="0"/>
                <w:bCs/>
                <w:sz w:val="22"/>
                <w:szCs w:val="22"/>
              </w:rPr>
              <w:t xml:space="preserve"> R</w:t>
            </w:r>
            <w:r w:rsidR="00890BD8">
              <w:rPr>
                <w:b w:val="0"/>
                <w:bCs/>
                <w:sz w:val="18"/>
                <w:szCs w:val="18"/>
              </w:rPr>
              <w:t>EGISTRA</w:t>
            </w:r>
            <w:r>
              <w:rPr>
                <w:b w:val="0"/>
                <w:bCs/>
                <w:sz w:val="18"/>
                <w:szCs w:val="18"/>
              </w:rPr>
              <w:t>R ORDEN DE SERVICIO DE SALUD POR PARTE DE UN AFILIADO</w:t>
            </w:r>
          </w:p>
        </w:tc>
      </w:tr>
      <w:tr w:rsidR="00890BD8" w:rsidRPr="00EA74B1" w:rsidTr="00F258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90BD8" w:rsidRPr="00EA74B1" w:rsidRDefault="00890BD8" w:rsidP="00F258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890BD8" w:rsidRPr="002435A5" w:rsidRDefault="002435A5" w:rsidP="00F25813">
            <w:pPr>
              <w:pStyle w:val="TituloPrincipla"/>
              <w:spacing w:after="100"/>
              <w:jc w:val="left"/>
              <w:rPr>
                <w:b w:val="0"/>
                <w:sz w:val="22"/>
                <w:szCs w:val="22"/>
              </w:rPr>
            </w:pPr>
            <w:r w:rsidRPr="002435A5">
              <w:rPr>
                <w:sz w:val="22"/>
                <w:szCs w:val="22"/>
              </w:rPr>
              <w:t>Registra la especificación de la serie de servicios de salud que requiere el afiliado para el cuidado de su salud. Esta operación es realizada por un médico.</w:t>
            </w:r>
          </w:p>
        </w:tc>
      </w:tr>
      <w:tr w:rsidR="00890BD8" w:rsidRPr="00EA74B1" w:rsidTr="00F258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890BD8" w:rsidRPr="00EA74B1" w:rsidRDefault="00890BD8" w:rsidP="00F258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890BD8" w:rsidRPr="00EA74B1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90BD8" w:rsidRPr="00EA74B1" w:rsidRDefault="002435A5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Tipo identificación afiliado</w:t>
            </w:r>
          </w:p>
        </w:tc>
      </w:tr>
      <w:tr w:rsidR="002435A5" w:rsidRPr="00EA74B1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2435A5" w:rsidRDefault="002435A5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Identificación Afiliado</w:t>
            </w:r>
          </w:p>
        </w:tc>
      </w:tr>
      <w:tr w:rsidR="002435A5" w:rsidRPr="00EA74B1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2435A5" w:rsidRDefault="002435A5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Identificación IPS</w:t>
            </w:r>
          </w:p>
        </w:tc>
      </w:tr>
      <w:tr w:rsidR="002435A5" w:rsidRPr="00EA74B1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2435A5" w:rsidRDefault="002435A5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Identificación servicio</w:t>
            </w:r>
          </w:p>
        </w:tc>
      </w:tr>
      <w:tr w:rsidR="002435A5" w:rsidRPr="00EA74B1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2435A5" w:rsidRDefault="002435A5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Tipo identificación médico que ordena</w:t>
            </w:r>
          </w:p>
        </w:tc>
      </w:tr>
      <w:tr w:rsidR="002435A5" w:rsidRPr="00EA74B1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2435A5" w:rsidRDefault="002435A5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Identificación médico que ordena</w:t>
            </w:r>
          </w:p>
        </w:tc>
      </w:tr>
      <w:tr w:rsidR="00890BD8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90BD8" w:rsidRDefault="002435A5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Número de orden medica</w:t>
            </w:r>
          </w:p>
        </w:tc>
      </w:tr>
      <w:tr w:rsidR="00890BD8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90BD8" w:rsidRDefault="002435A5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Fecha generación de orden</w:t>
            </w:r>
          </w:p>
        </w:tc>
      </w:tr>
      <w:tr w:rsidR="00890BD8" w:rsidRPr="00EA74B1" w:rsidTr="00F258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890BD8" w:rsidRPr="00EA74B1" w:rsidRDefault="00890BD8" w:rsidP="00F258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890BD8" w:rsidRPr="00EA74B1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90BD8" w:rsidRPr="00EA74B1" w:rsidRDefault="00890BD8" w:rsidP="00E0372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crea</w:t>
            </w:r>
            <w:r w:rsidR="00E03728">
              <w:rPr>
                <w:b w:val="0"/>
                <w:sz w:val="18"/>
                <w:szCs w:val="18"/>
              </w:rPr>
              <w:t xml:space="preserve"> la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="003F13B5">
              <w:rPr>
                <w:b w:val="0"/>
                <w:sz w:val="18"/>
                <w:szCs w:val="18"/>
              </w:rPr>
              <w:t>orden de servicio</w:t>
            </w:r>
            <w:r w:rsidR="00E03728">
              <w:rPr>
                <w:b w:val="0"/>
                <w:sz w:val="18"/>
                <w:szCs w:val="18"/>
              </w:rPr>
              <w:t>s para el afiliado</w:t>
            </w:r>
          </w:p>
        </w:tc>
      </w:tr>
      <w:tr w:rsidR="00890BD8" w:rsidRPr="00EA74B1" w:rsidTr="00F25813">
        <w:trPr>
          <w:jc w:val="center"/>
        </w:trPr>
        <w:tc>
          <w:tcPr>
            <w:tcW w:w="10301" w:type="dxa"/>
            <w:gridSpan w:val="2"/>
          </w:tcPr>
          <w:p w:rsidR="00890BD8" w:rsidRPr="00EA74B1" w:rsidRDefault="00890BD8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890BD8" w:rsidRPr="00EA74B1" w:rsidTr="00F258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890BD8" w:rsidRPr="00EA74B1" w:rsidRDefault="00890BD8" w:rsidP="00F258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890BD8" w:rsidRPr="00EA74B1" w:rsidTr="00F25813">
        <w:trPr>
          <w:jc w:val="center"/>
        </w:trPr>
        <w:tc>
          <w:tcPr>
            <w:tcW w:w="10301" w:type="dxa"/>
            <w:gridSpan w:val="2"/>
          </w:tcPr>
          <w:p w:rsidR="00890BD8" w:rsidRPr="00EA74B1" w:rsidRDefault="00E03728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La información debe persistir en la base de datos del sistema</w:t>
            </w:r>
          </w:p>
        </w:tc>
      </w:tr>
      <w:tr w:rsidR="00890BD8" w:rsidTr="00F25813">
        <w:trPr>
          <w:jc w:val="center"/>
        </w:trPr>
        <w:tc>
          <w:tcPr>
            <w:tcW w:w="10301" w:type="dxa"/>
            <w:gridSpan w:val="2"/>
          </w:tcPr>
          <w:p w:rsidR="00890BD8" w:rsidRDefault="00890BD8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890BD8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90BD8" w:rsidRDefault="00890BD8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:rsidR="00890BD8" w:rsidRDefault="00890BD8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890BD8" w:rsidRPr="00EA74B1" w:rsidTr="00F258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90BD8" w:rsidRPr="00EA74B1" w:rsidRDefault="00890BD8" w:rsidP="00F258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890BD8" w:rsidRPr="00EA74B1" w:rsidRDefault="00D56C05" w:rsidP="007A30D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bCs/>
                <w:sz w:val="22"/>
                <w:szCs w:val="22"/>
              </w:rPr>
              <w:t>RF8</w:t>
            </w:r>
            <w:r w:rsidR="00890BD8">
              <w:rPr>
                <w:b w:val="0"/>
                <w:bCs/>
                <w:sz w:val="22"/>
                <w:szCs w:val="22"/>
              </w:rPr>
              <w:t xml:space="preserve"> </w:t>
            </w:r>
            <w:r w:rsidR="007A30D4">
              <w:rPr>
                <w:b w:val="0"/>
                <w:bCs/>
                <w:sz w:val="22"/>
                <w:szCs w:val="22"/>
              </w:rPr>
              <w:t>–</w:t>
            </w:r>
            <w:r w:rsidR="00890BD8">
              <w:rPr>
                <w:b w:val="0"/>
                <w:bCs/>
                <w:sz w:val="22"/>
                <w:szCs w:val="22"/>
              </w:rPr>
              <w:t xml:space="preserve"> R</w:t>
            </w:r>
            <w:r w:rsidR="007A30D4">
              <w:rPr>
                <w:b w:val="0"/>
                <w:bCs/>
                <w:sz w:val="22"/>
                <w:szCs w:val="22"/>
              </w:rPr>
              <w:t>ealizar la reserva de servicio de salud por parte de un afiliado</w:t>
            </w:r>
          </w:p>
        </w:tc>
      </w:tr>
      <w:tr w:rsidR="00890BD8" w:rsidRPr="00EA74B1" w:rsidTr="00F258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90BD8" w:rsidRPr="00EA74B1" w:rsidRDefault="00890BD8" w:rsidP="00F258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890BD8" w:rsidRPr="00EA74B1" w:rsidRDefault="007A30D4" w:rsidP="007A30D4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 w:rsidRPr="007A30D4">
              <w:rPr>
                <w:sz w:val="18"/>
                <w:szCs w:val="18"/>
              </w:rPr>
              <w:t>Reserva la prestación de un servicio de salud por parte de un afiliado, siempre y cuando haya disponibilidad. Se debe presentar al usuario la disponibilidad de servicio y horario y el afiliado escoge la que más le convenga. Recuerde que los únicos servicios que no requieren orden son las citas médicas con médico general (iniciales) y las consultas de urgencia. Esta operación es realizada por un afiliado</w:t>
            </w:r>
            <w:r>
              <w:t>.</w:t>
            </w:r>
          </w:p>
        </w:tc>
      </w:tr>
      <w:tr w:rsidR="00890BD8" w:rsidRPr="00EA74B1" w:rsidTr="00F258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890BD8" w:rsidRPr="00EA74B1" w:rsidRDefault="00890BD8" w:rsidP="00F258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890BD8" w:rsidRPr="00EA74B1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90BD8" w:rsidRPr="00EA74B1" w:rsidRDefault="00E25548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Tipo identificación afiliado</w:t>
            </w:r>
          </w:p>
        </w:tc>
      </w:tr>
      <w:tr w:rsidR="00890BD8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90BD8" w:rsidRDefault="00E25548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Número identificación del afiliado</w:t>
            </w:r>
          </w:p>
        </w:tc>
      </w:tr>
      <w:tr w:rsidR="00890BD8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90BD8" w:rsidRDefault="00E25548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Identificación de la IPS</w:t>
            </w:r>
          </w:p>
        </w:tc>
      </w:tr>
      <w:tr w:rsidR="00FD5D23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FD5D23" w:rsidRDefault="00FD5D23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lastRenderedPageBreak/>
              <w:t>Id del servicio</w:t>
            </w:r>
          </w:p>
        </w:tc>
      </w:tr>
      <w:tr w:rsidR="00E25548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25548" w:rsidRDefault="00EC42A9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Fecha de la prestación</w:t>
            </w:r>
          </w:p>
        </w:tc>
      </w:tr>
      <w:tr w:rsidR="00E25548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25548" w:rsidRDefault="00EC42A9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Horario de prestación</w:t>
            </w:r>
          </w:p>
        </w:tc>
      </w:tr>
      <w:tr w:rsidR="00890BD8" w:rsidRPr="00EA74B1" w:rsidTr="00F258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890BD8" w:rsidRPr="00EA74B1" w:rsidRDefault="00890BD8" w:rsidP="00F258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890BD8" w:rsidRPr="00EA74B1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90BD8" w:rsidRPr="00EA74B1" w:rsidRDefault="00890BD8" w:rsidP="0038726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</w:t>
            </w:r>
            <w:r w:rsidR="0038726F">
              <w:rPr>
                <w:b w:val="0"/>
                <w:sz w:val="18"/>
                <w:szCs w:val="18"/>
              </w:rPr>
              <w:t xml:space="preserve">reserva el servicio de salud en una IPS al afiliado para la fecha y horario seleccionado por el afiliado </w:t>
            </w:r>
          </w:p>
        </w:tc>
      </w:tr>
      <w:tr w:rsidR="00890BD8" w:rsidRPr="00EA74B1" w:rsidTr="00F25813">
        <w:trPr>
          <w:jc w:val="center"/>
        </w:trPr>
        <w:tc>
          <w:tcPr>
            <w:tcW w:w="10301" w:type="dxa"/>
            <w:gridSpan w:val="2"/>
          </w:tcPr>
          <w:p w:rsidR="00890BD8" w:rsidRPr="00EA74B1" w:rsidRDefault="00890BD8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890BD8" w:rsidRPr="00EA74B1" w:rsidTr="00F258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890BD8" w:rsidRPr="00EA74B1" w:rsidRDefault="00890BD8" w:rsidP="00F258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890BD8" w:rsidRPr="00EA74B1" w:rsidTr="00F25813">
        <w:trPr>
          <w:jc w:val="center"/>
        </w:trPr>
        <w:tc>
          <w:tcPr>
            <w:tcW w:w="10301" w:type="dxa"/>
            <w:gridSpan w:val="2"/>
          </w:tcPr>
          <w:p w:rsidR="00890BD8" w:rsidRPr="00EA74B1" w:rsidRDefault="0038726F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La información debe persistir en la base de datos del sistema</w:t>
            </w:r>
          </w:p>
        </w:tc>
      </w:tr>
      <w:tr w:rsidR="00890BD8" w:rsidTr="00F25813">
        <w:trPr>
          <w:jc w:val="center"/>
        </w:trPr>
        <w:tc>
          <w:tcPr>
            <w:tcW w:w="10301" w:type="dxa"/>
            <w:gridSpan w:val="2"/>
          </w:tcPr>
          <w:p w:rsidR="00890BD8" w:rsidRDefault="00890BD8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890BD8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90BD8" w:rsidRDefault="00D35F7D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Debe permitir concurrencia ya que muchos afiliados pueden estar realizando la misma operación al mismo tiempo</w:t>
            </w:r>
          </w:p>
        </w:tc>
      </w:tr>
    </w:tbl>
    <w:p w:rsidR="00890BD8" w:rsidRDefault="00890BD8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890BD8" w:rsidRPr="00EA74B1" w:rsidTr="00F258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90BD8" w:rsidRPr="00EA74B1" w:rsidRDefault="00890BD8" w:rsidP="00F258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890BD8" w:rsidRPr="00EA74B1" w:rsidRDefault="00C956A5" w:rsidP="00C956A5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bCs/>
                <w:sz w:val="22"/>
                <w:szCs w:val="22"/>
              </w:rPr>
              <w:t>RF9</w:t>
            </w:r>
            <w:r w:rsidR="00890BD8">
              <w:rPr>
                <w:b w:val="0"/>
                <w:bCs/>
                <w:sz w:val="22"/>
                <w:szCs w:val="22"/>
              </w:rPr>
              <w:t xml:space="preserve"> - </w:t>
            </w:r>
            <w:r w:rsidRPr="00C956A5">
              <w:rPr>
                <w:b w:val="0"/>
                <w:sz w:val="22"/>
                <w:szCs w:val="22"/>
              </w:rPr>
              <w:t>REGISTRAR LA PRESTACIÓN DE UN SERVICIO DE SALUD A UN AFILIADO POR PARTE DE UNA IPS</w:t>
            </w:r>
          </w:p>
        </w:tc>
      </w:tr>
      <w:tr w:rsidR="00890BD8" w:rsidRPr="00EA74B1" w:rsidTr="00F258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90BD8" w:rsidRPr="00EA74B1" w:rsidRDefault="00890BD8" w:rsidP="00F258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890BD8" w:rsidRPr="00C956A5" w:rsidRDefault="00C956A5" w:rsidP="00C956A5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 w:rsidRPr="00C956A5">
              <w:rPr>
                <w:sz w:val="18"/>
                <w:szCs w:val="18"/>
              </w:rPr>
              <w:t>Registra la prestación del servicio de salud al afiliado. Esta operación es realizada por el recepcionista de la IPS que presta el servicio, cuando el afiliado cumple la cita respectiva.</w:t>
            </w:r>
          </w:p>
        </w:tc>
      </w:tr>
      <w:tr w:rsidR="00890BD8" w:rsidRPr="00EA74B1" w:rsidTr="00F258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890BD8" w:rsidRPr="00EA74B1" w:rsidRDefault="00890BD8" w:rsidP="00F258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890BD8" w:rsidRPr="00EA74B1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90BD8" w:rsidRPr="00EA74B1" w:rsidRDefault="00F84D99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Identificación Usuario que registra el servicio</w:t>
            </w:r>
          </w:p>
        </w:tc>
      </w:tr>
      <w:tr w:rsidR="00F84D99" w:rsidRPr="00EA74B1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F84D99" w:rsidRDefault="00F84D99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Identificación de la IPS donde se presta el servicio</w:t>
            </w:r>
          </w:p>
        </w:tc>
      </w:tr>
      <w:tr w:rsidR="00890BD8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90BD8" w:rsidRDefault="00F84D99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Tipo identificación afiliado que toma el servicio</w:t>
            </w:r>
          </w:p>
        </w:tc>
      </w:tr>
      <w:tr w:rsidR="00890BD8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90BD8" w:rsidRDefault="00F84D99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Identificación de usuario que toma el servicio</w:t>
            </w:r>
          </w:p>
        </w:tc>
      </w:tr>
      <w:tr w:rsidR="00F84D99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F84D99" w:rsidRDefault="00F84D99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Identificación del servicio prestado</w:t>
            </w:r>
          </w:p>
        </w:tc>
      </w:tr>
      <w:tr w:rsidR="00F84D99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F84D99" w:rsidRDefault="00F84D99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Tipo de identificación que presta el servicio</w:t>
            </w:r>
          </w:p>
        </w:tc>
      </w:tr>
      <w:tr w:rsidR="00F84D99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F84D99" w:rsidRDefault="00F84D99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Identificación médico que presta el servicio</w:t>
            </w:r>
          </w:p>
        </w:tc>
      </w:tr>
      <w:tr w:rsidR="00F84D99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F84D99" w:rsidRDefault="00F84D99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Fecha prestación servicio</w:t>
            </w:r>
          </w:p>
        </w:tc>
      </w:tr>
      <w:tr w:rsidR="00F84D99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F84D99" w:rsidRDefault="00F84D99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Hora prestación servicio</w:t>
            </w:r>
          </w:p>
        </w:tc>
      </w:tr>
      <w:tr w:rsidR="00890BD8" w:rsidRPr="00EA74B1" w:rsidTr="00F258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890BD8" w:rsidRPr="00EA74B1" w:rsidRDefault="00890BD8" w:rsidP="00F258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890BD8" w:rsidRPr="00EA74B1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90BD8" w:rsidRPr="00EA74B1" w:rsidRDefault="00890BD8" w:rsidP="00F84D9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</w:t>
            </w:r>
            <w:r w:rsidR="00F84D99">
              <w:rPr>
                <w:b w:val="0"/>
                <w:sz w:val="18"/>
                <w:szCs w:val="18"/>
              </w:rPr>
              <w:t>registra el servicio prestado al afiliado</w:t>
            </w:r>
          </w:p>
        </w:tc>
      </w:tr>
      <w:tr w:rsidR="00890BD8" w:rsidRPr="00EA74B1" w:rsidTr="00F25813">
        <w:trPr>
          <w:jc w:val="center"/>
        </w:trPr>
        <w:tc>
          <w:tcPr>
            <w:tcW w:w="10301" w:type="dxa"/>
            <w:gridSpan w:val="2"/>
          </w:tcPr>
          <w:p w:rsidR="00890BD8" w:rsidRPr="00EA74B1" w:rsidRDefault="00890BD8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890BD8" w:rsidRPr="00EA74B1" w:rsidTr="00F258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890BD8" w:rsidRPr="00EA74B1" w:rsidRDefault="00890BD8" w:rsidP="00F258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890BD8" w:rsidRPr="00EA74B1" w:rsidTr="00F25813">
        <w:trPr>
          <w:jc w:val="center"/>
        </w:trPr>
        <w:tc>
          <w:tcPr>
            <w:tcW w:w="10301" w:type="dxa"/>
            <w:gridSpan w:val="2"/>
          </w:tcPr>
          <w:p w:rsidR="00890BD8" w:rsidRPr="00EA74B1" w:rsidRDefault="00F84D99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La información debe persistir en la base de datos del sistema</w:t>
            </w:r>
          </w:p>
        </w:tc>
      </w:tr>
      <w:tr w:rsidR="00890BD8" w:rsidTr="00F25813">
        <w:trPr>
          <w:jc w:val="center"/>
        </w:trPr>
        <w:tc>
          <w:tcPr>
            <w:tcW w:w="10301" w:type="dxa"/>
            <w:gridSpan w:val="2"/>
          </w:tcPr>
          <w:p w:rsidR="00890BD8" w:rsidRDefault="00890BD8" w:rsidP="00F258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890BD8" w:rsidTr="00F258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90BD8" w:rsidRDefault="007E144E" w:rsidP="007E14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Debe permitir concurrencia ya que muchas recepcionistas pueden estar realizando la misma operación al mismo tiempo</w:t>
            </w:r>
          </w:p>
        </w:tc>
      </w:tr>
    </w:tbl>
    <w:p w:rsidR="00890BD8" w:rsidRDefault="00890BD8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DE4786" w:rsidRPr="00EA74B1" w:rsidTr="00C101A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DE4786" w:rsidRPr="00EA74B1" w:rsidRDefault="00DE4786" w:rsidP="00C101A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3" w:type="dxa"/>
          </w:tcPr>
          <w:p w:rsidR="00DE4786" w:rsidRPr="00EA74B1" w:rsidRDefault="00DE4786" w:rsidP="00DE4786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bCs/>
                <w:sz w:val="22"/>
                <w:szCs w:val="22"/>
              </w:rPr>
              <w:t>RF10 – CONSULTAR CANTIDAD DE SERVICIOS PRESTADOS POR IPS</w:t>
            </w:r>
          </w:p>
        </w:tc>
      </w:tr>
      <w:tr w:rsidR="00DE4786" w:rsidRPr="00EA74B1" w:rsidTr="00C101A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DE4786" w:rsidRPr="00EA74B1" w:rsidRDefault="00DE4786" w:rsidP="00C101A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DE4786" w:rsidRPr="00C956A5" w:rsidRDefault="00DE4786" w:rsidP="00DE4786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Permitir consultar la cantidad de servicios prestados por IPS en un rango de fechas</w:t>
            </w:r>
            <w:r w:rsidRPr="00C956A5">
              <w:rPr>
                <w:sz w:val="18"/>
                <w:szCs w:val="18"/>
              </w:rPr>
              <w:t>.</w:t>
            </w:r>
          </w:p>
        </w:tc>
      </w:tr>
      <w:tr w:rsidR="00DE4786" w:rsidRPr="00EA74B1" w:rsidTr="00C101A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DE4786" w:rsidRPr="00EA74B1" w:rsidRDefault="00DE4786" w:rsidP="00C101A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DE4786" w:rsidRPr="00EA74B1" w:rsidTr="00C101A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DE4786" w:rsidRPr="00EA74B1" w:rsidRDefault="00DE4786" w:rsidP="00C101A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Identificación de IPS</w:t>
            </w:r>
          </w:p>
        </w:tc>
      </w:tr>
      <w:tr w:rsidR="00DE4786" w:rsidTr="00C101A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DE4786" w:rsidRDefault="00DE4786" w:rsidP="00C101A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Fecha inicial a consultar</w:t>
            </w:r>
          </w:p>
        </w:tc>
      </w:tr>
      <w:tr w:rsidR="00DE4786" w:rsidTr="00C101A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DE4786" w:rsidRDefault="00DE4786" w:rsidP="00C101A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Fecha final a consultar</w:t>
            </w:r>
          </w:p>
        </w:tc>
      </w:tr>
      <w:tr w:rsidR="00DE4786" w:rsidRPr="00EA74B1" w:rsidTr="00C101A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DE4786" w:rsidRPr="00EA74B1" w:rsidRDefault="00DE4786" w:rsidP="00C101A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DE4786" w:rsidRPr="00EA74B1" w:rsidTr="00C101A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DE4786" w:rsidRPr="00EA74B1" w:rsidRDefault="00DE4786" w:rsidP="00C101A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tiene la cantidad de servicios prestados por la IPS consultada para el rango de fechas ingresado</w:t>
            </w:r>
          </w:p>
        </w:tc>
      </w:tr>
      <w:tr w:rsidR="00DE4786" w:rsidRPr="00EA74B1" w:rsidTr="00C101A3">
        <w:trPr>
          <w:jc w:val="center"/>
        </w:trPr>
        <w:tc>
          <w:tcPr>
            <w:tcW w:w="10301" w:type="dxa"/>
            <w:gridSpan w:val="2"/>
          </w:tcPr>
          <w:p w:rsidR="00DE4786" w:rsidRPr="00EA74B1" w:rsidRDefault="00DE4786" w:rsidP="00C101A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DE4786" w:rsidRPr="00EA74B1" w:rsidTr="00C101A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DE4786" w:rsidRPr="00EA74B1" w:rsidRDefault="00DE4786" w:rsidP="00C101A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DE4786" w:rsidTr="00C101A3">
        <w:trPr>
          <w:jc w:val="center"/>
        </w:trPr>
        <w:tc>
          <w:tcPr>
            <w:tcW w:w="10301" w:type="dxa"/>
            <w:gridSpan w:val="2"/>
          </w:tcPr>
          <w:p w:rsidR="00DE4786" w:rsidRDefault="00DE4786" w:rsidP="00C101A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DE4786" w:rsidTr="00C101A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DE4786" w:rsidRDefault="00DE4786" w:rsidP="009D699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:rsidR="00DE4786" w:rsidRDefault="00DE4786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9D6992" w:rsidRPr="00EA74B1" w:rsidTr="00C101A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9D6992" w:rsidRPr="00EA74B1" w:rsidRDefault="009D6992" w:rsidP="00C101A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9D6992" w:rsidRPr="00EA74B1" w:rsidRDefault="009D6992" w:rsidP="009D6992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bCs/>
                <w:sz w:val="22"/>
                <w:szCs w:val="22"/>
              </w:rPr>
              <w:t>RF11 – MOSTRAR LOS 20 SERVICIOS MAS CONSULTADOS</w:t>
            </w:r>
          </w:p>
        </w:tc>
      </w:tr>
      <w:tr w:rsidR="009D6992" w:rsidRPr="00EA74B1" w:rsidTr="00C101A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9D6992" w:rsidRPr="00EA74B1" w:rsidRDefault="009D6992" w:rsidP="00C101A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9D6992" w:rsidRPr="00C956A5" w:rsidRDefault="009D6992" w:rsidP="009D6992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Permitir consultar los 20 servicios más consultados rango de fechas</w:t>
            </w:r>
            <w:r w:rsidRPr="00C956A5">
              <w:rPr>
                <w:sz w:val="18"/>
                <w:szCs w:val="18"/>
              </w:rPr>
              <w:t>.</w:t>
            </w:r>
          </w:p>
        </w:tc>
      </w:tr>
      <w:tr w:rsidR="009D6992" w:rsidRPr="00EA74B1" w:rsidTr="00C101A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9D6992" w:rsidRPr="00EA74B1" w:rsidRDefault="009D6992" w:rsidP="00C101A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D6992" w:rsidTr="00C101A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9D6992" w:rsidRDefault="009D6992" w:rsidP="00C101A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Fecha inicial a consultar</w:t>
            </w:r>
          </w:p>
        </w:tc>
      </w:tr>
      <w:tr w:rsidR="009D6992" w:rsidTr="00C101A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9D6992" w:rsidRDefault="009D6992" w:rsidP="00C101A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Fecha final a consultar</w:t>
            </w:r>
          </w:p>
        </w:tc>
      </w:tr>
      <w:tr w:rsidR="009D6992" w:rsidRPr="00EA74B1" w:rsidTr="00C101A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9D6992" w:rsidRPr="00EA74B1" w:rsidRDefault="009D6992" w:rsidP="00C101A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D6992" w:rsidRPr="00EA74B1" w:rsidTr="00C101A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9D6992" w:rsidRPr="00EA74B1" w:rsidRDefault="009D6992" w:rsidP="00C101A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tiene la cantidad de servicios prestados por la IPS consultada para el rango de fechas ingresado</w:t>
            </w:r>
          </w:p>
        </w:tc>
      </w:tr>
      <w:tr w:rsidR="009D6992" w:rsidRPr="00EA74B1" w:rsidTr="00C101A3">
        <w:trPr>
          <w:jc w:val="center"/>
        </w:trPr>
        <w:tc>
          <w:tcPr>
            <w:tcW w:w="10301" w:type="dxa"/>
            <w:gridSpan w:val="2"/>
          </w:tcPr>
          <w:p w:rsidR="009D6992" w:rsidRPr="00EA74B1" w:rsidRDefault="009D6992" w:rsidP="00C101A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9D6992" w:rsidRPr="00EA74B1" w:rsidTr="00C101A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9D6992" w:rsidRPr="00EA74B1" w:rsidRDefault="009D6992" w:rsidP="00C101A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9D6992" w:rsidTr="00C101A3">
        <w:trPr>
          <w:jc w:val="center"/>
        </w:trPr>
        <w:tc>
          <w:tcPr>
            <w:tcW w:w="10301" w:type="dxa"/>
            <w:gridSpan w:val="2"/>
          </w:tcPr>
          <w:p w:rsidR="009D6992" w:rsidRDefault="009D6992" w:rsidP="00C101A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9D6992" w:rsidTr="00C101A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9D6992" w:rsidRDefault="009D6992" w:rsidP="009D699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:rsidR="009D6992" w:rsidRDefault="009D6992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633C33" w:rsidRPr="00EA74B1" w:rsidTr="00C101A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33C33" w:rsidRPr="00EA74B1" w:rsidRDefault="00633C33" w:rsidP="00C101A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633C33" w:rsidRPr="00EA74B1" w:rsidRDefault="00633C33" w:rsidP="00633C33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bCs/>
                <w:sz w:val="22"/>
                <w:szCs w:val="22"/>
              </w:rPr>
              <w:t>RF12 – MOSTRAR INDICE DE USO DE CADA UNO DE LOS SERVICIOS PROVISTOS</w:t>
            </w:r>
          </w:p>
        </w:tc>
      </w:tr>
      <w:tr w:rsidR="00633C33" w:rsidRPr="00EA74B1" w:rsidTr="00C101A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33C33" w:rsidRPr="00EA74B1" w:rsidRDefault="00633C33" w:rsidP="00C101A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633C33" w:rsidRPr="00C956A5" w:rsidRDefault="00A6114E" w:rsidP="00A6114E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Permitir mostrar el índice de uso de cada uno de los servicios prestados en un periodo de tiempo</w:t>
            </w:r>
            <w:r w:rsidR="00633C33" w:rsidRPr="00C956A5">
              <w:rPr>
                <w:sz w:val="18"/>
                <w:szCs w:val="18"/>
              </w:rPr>
              <w:t>.</w:t>
            </w:r>
          </w:p>
        </w:tc>
      </w:tr>
      <w:tr w:rsidR="00633C33" w:rsidRPr="00EA74B1" w:rsidTr="00C101A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633C33" w:rsidRPr="00EA74B1" w:rsidRDefault="00633C33" w:rsidP="00C101A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633C33" w:rsidTr="00C101A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33C33" w:rsidRDefault="00633C33" w:rsidP="00C101A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Fecha inicial a consultar</w:t>
            </w:r>
          </w:p>
        </w:tc>
      </w:tr>
      <w:tr w:rsidR="00633C33" w:rsidTr="00C101A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33C33" w:rsidRDefault="00633C33" w:rsidP="00C101A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lastRenderedPageBreak/>
              <w:t>Fecha final a consultar</w:t>
            </w:r>
          </w:p>
        </w:tc>
      </w:tr>
      <w:tr w:rsidR="00633C33" w:rsidRPr="00EA74B1" w:rsidTr="00C101A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633C33" w:rsidRPr="00EA74B1" w:rsidRDefault="00633C33" w:rsidP="00C101A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633C33" w:rsidRPr="00EA74B1" w:rsidTr="00C101A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33C33" w:rsidRPr="00EA74B1" w:rsidRDefault="00633C33" w:rsidP="00A611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</w:t>
            </w:r>
            <w:r w:rsidR="00A6114E">
              <w:rPr>
                <w:b w:val="0"/>
                <w:sz w:val="18"/>
                <w:szCs w:val="18"/>
              </w:rPr>
              <w:t>muestra el índice de uso de cada uno de los servicios en un periodo de tiempo</w:t>
            </w:r>
          </w:p>
        </w:tc>
      </w:tr>
      <w:tr w:rsidR="00633C33" w:rsidRPr="00EA74B1" w:rsidTr="00C101A3">
        <w:trPr>
          <w:jc w:val="center"/>
        </w:trPr>
        <w:tc>
          <w:tcPr>
            <w:tcW w:w="10301" w:type="dxa"/>
            <w:gridSpan w:val="2"/>
          </w:tcPr>
          <w:p w:rsidR="00633C33" w:rsidRPr="00EA74B1" w:rsidRDefault="00633C33" w:rsidP="00C101A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633C33" w:rsidRPr="00EA74B1" w:rsidTr="00C101A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633C33" w:rsidRPr="00EA74B1" w:rsidRDefault="00633C33" w:rsidP="00C101A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</w:p>
        </w:tc>
      </w:tr>
      <w:tr w:rsidR="00633C33" w:rsidTr="00C101A3">
        <w:trPr>
          <w:jc w:val="center"/>
        </w:trPr>
        <w:tc>
          <w:tcPr>
            <w:tcW w:w="10301" w:type="dxa"/>
            <w:gridSpan w:val="2"/>
          </w:tcPr>
          <w:p w:rsidR="00633C33" w:rsidRDefault="00633C33" w:rsidP="00C101A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:rsidR="00633C33" w:rsidRDefault="00633C33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57F6E" w:rsidRPr="00EA74B1" w:rsidTr="00C101A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7F6E" w:rsidRPr="00EA74B1" w:rsidRDefault="00E57F6E" w:rsidP="00C101A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E57F6E" w:rsidRPr="00EA74B1" w:rsidRDefault="00E57F6E" w:rsidP="00E57F6E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bCs/>
                <w:sz w:val="22"/>
                <w:szCs w:val="22"/>
              </w:rPr>
              <w:t>RF13 – MOSTRAR SERVICIOS QUE CUMPLEN CARACTERISTICA</w:t>
            </w:r>
          </w:p>
        </w:tc>
      </w:tr>
      <w:tr w:rsidR="00E57F6E" w:rsidRPr="00EA74B1" w:rsidTr="00C101A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7F6E" w:rsidRPr="00EA74B1" w:rsidRDefault="00E57F6E" w:rsidP="00C101A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E57F6E" w:rsidRPr="00C956A5" w:rsidRDefault="00E57F6E" w:rsidP="00E57F6E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Permitir mostrar los servicios que cumplen con la característica deseada</w:t>
            </w:r>
          </w:p>
        </w:tc>
      </w:tr>
      <w:tr w:rsidR="00E57F6E" w:rsidRPr="00EA74B1" w:rsidTr="00C101A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E57F6E" w:rsidRPr="00EA74B1" w:rsidRDefault="00E57F6E" w:rsidP="00C101A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57F6E" w:rsidTr="00C101A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57F6E" w:rsidRDefault="00E57F6E" w:rsidP="00C101A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Fe</w:t>
            </w:r>
            <w:r w:rsidR="007448DE">
              <w:rPr>
                <w:b w:val="0"/>
                <w:sz w:val="18"/>
                <w:szCs w:val="18"/>
              </w:rPr>
              <w:t>cha de prestación (S/N). Si es S pide:</w:t>
            </w:r>
          </w:p>
          <w:p w:rsidR="007448DE" w:rsidRDefault="007448DE" w:rsidP="00C101A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    Fecha inicial</w:t>
            </w:r>
          </w:p>
          <w:p w:rsidR="007448DE" w:rsidRDefault="007448DE" w:rsidP="00C101A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    Fecha final</w:t>
            </w:r>
          </w:p>
        </w:tc>
      </w:tr>
      <w:tr w:rsidR="00E57F6E" w:rsidTr="00C101A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57F6E" w:rsidRDefault="007448DE" w:rsidP="00C101A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Registrados por recepcionista (S/N). Si es S pide:</w:t>
            </w:r>
          </w:p>
          <w:p w:rsidR="007448DE" w:rsidRDefault="007448DE" w:rsidP="00C101A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     Id Recepcionista</w:t>
            </w:r>
          </w:p>
        </w:tc>
      </w:tr>
      <w:tr w:rsidR="007448DE" w:rsidTr="00C101A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448DE" w:rsidRDefault="007448DE" w:rsidP="00C101A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Por servicio (S/N). Si </w:t>
            </w:r>
            <w:proofErr w:type="gramStart"/>
            <w:r>
              <w:rPr>
                <w:b w:val="0"/>
                <w:sz w:val="18"/>
                <w:szCs w:val="18"/>
              </w:rPr>
              <w:t>es  s</w:t>
            </w:r>
            <w:proofErr w:type="gramEnd"/>
            <w:r>
              <w:rPr>
                <w:b w:val="0"/>
                <w:sz w:val="18"/>
                <w:szCs w:val="18"/>
              </w:rPr>
              <w:t xml:space="preserve"> pide:</w:t>
            </w:r>
          </w:p>
          <w:p w:rsidR="007448DE" w:rsidRDefault="007448DE" w:rsidP="00C101A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      Id servicio</w:t>
            </w:r>
          </w:p>
        </w:tc>
      </w:tr>
      <w:tr w:rsidR="007448DE" w:rsidTr="00C101A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448DE" w:rsidRDefault="00C2715A" w:rsidP="00C101A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Por </w:t>
            </w:r>
            <w:r w:rsidR="00224998">
              <w:rPr>
                <w:b w:val="0"/>
                <w:sz w:val="18"/>
                <w:szCs w:val="18"/>
              </w:rPr>
              <w:t>número</w:t>
            </w:r>
            <w:r>
              <w:rPr>
                <w:b w:val="0"/>
                <w:sz w:val="18"/>
                <w:szCs w:val="18"/>
              </w:rPr>
              <w:t xml:space="preserve"> de consultas (S/N). Si es S pide:</w:t>
            </w:r>
          </w:p>
          <w:p w:rsidR="00C2715A" w:rsidRDefault="00C2715A" w:rsidP="00C2715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     Fecha inicial</w:t>
            </w:r>
          </w:p>
          <w:p w:rsidR="00C2715A" w:rsidRDefault="00C2715A" w:rsidP="00C2715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    </w:t>
            </w:r>
            <w:r w:rsidR="00224998">
              <w:rPr>
                <w:b w:val="0"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>Fecha final</w:t>
            </w:r>
          </w:p>
        </w:tc>
      </w:tr>
      <w:tr w:rsidR="00E57F6E" w:rsidRPr="00EA74B1" w:rsidTr="00C101A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E57F6E" w:rsidRPr="00EA74B1" w:rsidRDefault="00E57F6E" w:rsidP="00C101A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57F6E" w:rsidRPr="00EA74B1" w:rsidTr="00C101A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57F6E" w:rsidRPr="00EA74B1" w:rsidRDefault="00E57F6E" w:rsidP="0022499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muestra </w:t>
            </w:r>
            <w:r w:rsidR="00224998">
              <w:rPr>
                <w:b w:val="0"/>
                <w:sz w:val="18"/>
                <w:szCs w:val="18"/>
              </w:rPr>
              <w:t>la información de acuerdo a la entrada ingresada.</w:t>
            </w:r>
          </w:p>
        </w:tc>
      </w:tr>
      <w:tr w:rsidR="00E57F6E" w:rsidRPr="00EA74B1" w:rsidTr="00C101A3">
        <w:trPr>
          <w:jc w:val="center"/>
        </w:trPr>
        <w:tc>
          <w:tcPr>
            <w:tcW w:w="10301" w:type="dxa"/>
            <w:gridSpan w:val="2"/>
          </w:tcPr>
          <w:p w:rsidR="00E57F6E" w:rsidRPr="00EA74B1" w:rsidRDefault="00E57F6E" w:rsidP="00C101A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E57F6E" w:rsidRPr="00EA74B1" w:rsidTr="00C101A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E57F6E" w:rsidRPr="00EA74B1" w:rsidRDefault="00E57F6E" w:rsidP="00C101A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</w:p>
        </w:tc>
      </w:tr>
      <w:tr w:rsidR="00E57F6E" w:rsidTr="00F242CC">
        <w:trPr>
          <w:trHeight w:val="267"/>
          <w:jc w:val="center"/>
        </w:trPr>
        <w:tc>
          <w:tcPr>
            <w:tcW w:w="10301" w:type="dxa"/>
            <w:gridSpan w:val="2"/>
          </w:tcPr>
          <w:p w:rsidR="00E57F6E" w:rsidRDefault="00E57F6E" w:rsidP="00C101A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E57F6E" w:rsidTr="00C101A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57F6E" w:rsidRDefault="00E57F6E" w:rsidP="00C101A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:rsidR="00E57F6E" w:rsidRDefault="00E57F6E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0B7CD1" w:rsidRPr="00EA74B1" w:rsidTr="00C101A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B7CD1" w:rsidRPr="00EA74B1" w:rsidRDefault="000B7CD1" w:rsidP="00C101A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0B7CD1" w:rsidRPr="00EA74B1" w:rsidRDefault="000B7CD1" w:rsidP="00ED3989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bCs/>
                <w:sz w:val="22"/>
                <w:szCs w:val="22"/>
              </w:rPr>
              <w:t xml:space="preserve">RF14 – MOSTRAR </w:t>
            </w:r>
            <w:r w:rsidR="00ED3989">
              <w:rPr>
                <w:b w:val="0"/>
                <w:bCs/>
                <w:sz w:val="22"/>
                <w:szCs w:val="22"/>
              </w:rPr>
              <w:t xml:space="preserve">UTILIZACION DE </w:t>
            </w:r>
            <w:r>
              <w:rPr>
                <w:b w:val="0"/>
                <w:bCs/>
                <w:sz w:val="22"/>
                <w:szCs w:val="22"/>
              </w:rPr>
              <w:t xml:space="preserve">SERVICIOS </w:t>
            </w:r>
            <w:r w:rsidR="00ED3989">
              <w:rPr>
                <w:b w:val="0"/>
                <w:bCs/>
                <w:sz w:val="22"/>
                <w:szCs w:val="22"/>
              </w:rPr>
              <w:t>DE LA EPS POR UN AFILIADO EN UN RANGO DE FECHAS</w:t>
            </w:r>
          </w:p>
        </w:tc>
      </w:tr>
      <w:tr w:rsidR="000B7CD1" w:rsidRPr="00EA74B1" w:rsidTr="00C101A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B7CD1" w:rsidRPr="00EA74B1" w:rsidRDefault="000B7CD1" w:rsidP="00C101A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0B7CD1" w:rsidRPr="00C956A5" w:rsidRDefault="000B7CD1" w:rsidP="00ED3989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Permitir mostrar los servicios que </w:t>
            </w:r>
            <w:r w:rsidR="00ED3989">
              <w:rPr>
                <w:sz w:val="18"/>
                <w:szCs w:val="18"/>
              </w:rPr>
              <w:t>ha utilizado un afiliado de la EPS en un rango de fechas</w:t>
            </w:r>
          </w:p>
        </w:tc>
      </w:tr>
      <w:tr w:rsidR="000B7CD1" w:rsidRPr="00EA74B1" w:rsidTr="00C101A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0B7CD1" w:rsidRPr="00EA74B1" w:rsidRDefault="000B7CD1" w:rsidP="00C101A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0B7CD1" w:rsidTr="00C101A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0B7CD1" w:rsidRDefault="00ED3989" w:rsidP="00ED398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Tipo identificación afiliado</w:t>
            </w:r>
          </w:p>
        </w:tc>
      </w:tr>
      <w:tr w:rsidR="000B7CD1" w:rsidTr="00C101A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0B7CD1" w:rsidRDefault="00ED3989" w:rsidP="00C101A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lastRenderedPageBreak/>
              <w:t>Identificación afiliado</w:t>
            </w:r>
          </w:p>
        </w:tc>
      </w:tr>
      <w:tr w:rsidR="000B7CD1" w:rsidTr="00C101A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0B7CD1" w:rsidRDefault="00ED3989" w:rsidP="00C101A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Fecha inicial</w:t>
            </w:r>
          </w:p>
        </w:tc>
      </w:tr>
      <w:tr w:rsidR="000B7CD1" w:rsidTr="00C101A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0B7CD1" w:rsidRDefault="00ED3989" w:rsidP="00ED398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Fecha Final</w:t>
            </w:r>
          </w:p>
        </w:tc>
      </w:tr>
      <w:tr w:rsidR="000B7CD1" w:rsidRPr="00EA74B1" w:rsidTr="00C101A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0B7CD1" w:rsidRPr="00EA74B1" w:rsidRDefault="000B7CD1" w:rsidP="00C101A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0B7CD1" w:rsidRPr="00EA74B1" w:rsidTr="00C101A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D3989" w:rsidRDefault="00ED3989" w:rsidP="00ED398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Muestra la cantidad de utilización de cada servicio por el afiliado ingresado para el rango de fechas ingresado</w:t>
            </w:r>
          </w:p>
          <w:p w:rsidR="000B7CD1" w:rsidRPr="00EA74B1" w:rsidRDefault="000B7CD1" w:rsidP="00ED398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0B7CD1" w:rsidRPr="00EA74B1" w:rsidTr="00C101A3">
        <w:trPr>
          <w:jc w:val="center"/>
        </w:trPr>
        <w:tc>
          <w:tcPr>
            <w:tcW w:w="10301" w:type="dxa"/>
            <w:gridSpan w:val="2"/>
          </w:tcPr>
          <w:p w:rsidR="000B7CD1" w:rsidRPr="00EA74B1" w:rsidRDefault="000B7CD1" w:rsidP="00C101A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0B7CD1" w:rsidRPr="00EA74B1" w:rsidTr="00C101A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0B7CD1" w:rsidRPr="00EA74B1" w:rsidRDefault="000B7CD1" w:rsidP="00C101A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0B7CD1" w:rsidTr="00C101A3">
        <w:trPr>
          <w:jc w:val="center"/>
        </w:trPr>
        <w:tc>
          <w:tcPr>
            <w:tcW w:w="10301" w:type="dxa"/>
            <w:gridSpan w:val="2"/>
          </w:tcPr>
          <w:p w:rsidR="000B7CD1" w:rsidRDefault="000B7CD1" w:rsidP="00C101A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0B7CD1" w:rsidTr="00C101A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0B7CD1" w:rsidRDefault="000B7CD1" w:rsidP="00C101A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:rsidR="000B7CD1" w:rsidRDefault="000B7CD1" w:rsidP="00EA74B1">
      <w:pPr>
        <w:pStyle w:val="TituloPrincipla"/>
        <w:jc w:val="left"/>
        <w:rPr>
          <w:sz w:val="32"/>
          <w:szCs w:val="32"/>
        </w:rPr>
      </w:pPr>
    </w:p>
    <w:p w:rsidR="00F96E6B" w:rsidRDefault="00F96E6B" w:rsidP="00EA74B1">
      <w:pPr>
        <w:pStyle w:val="TituloPrincipla"/>
        <w:jc w:val="left"/>
        <w:rPr>
          <w:sz w:val="32"/>
          <w:szCs w:val="32"/>
        </w:rPr>
      </w:pPr>
      <w:bookmarkStart w:id="0" w:name="_GoBack"/>
      <w:bookmarkEnd w:id="0"/>
    </w:p>
    <w:sectPr w:rsidR="00F96E6B" w:rsidSect="002E6F3F">
      <w:headerReference w:type="default" r:id="rId7"/>
      <w:footerReference w:type="even" r:id="rId8"/>
      <w:footerReference w:type="default" r:id="rId9"/>
      <w:headerReference w:type="first" r:id="rId10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F47" w:rsidRDefault="001D6F47">
      <w:r>
        <w:separator/>
      </w:r>
    </w:p>
  </w:endnote>
  <w:endnote w:type="continuationSeparator" w:id="0">
    <w:p w:rsidR="001D6F47" w:rsidRDefault="001D6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A3F" w:rsidRDefault="00306A3F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06A3F" w:rsidRDefault="00306A3F" w:rsidP="002E6F3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A3F" w:rsidRDefault="00306A3F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96E6B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306A3F" w:rsidRPr="00492F73" w:rsidRDefault="00306A3F" w:rsidP="00487943">
    <w:pPr>
      <w:pStyle w:val="Piedepgina"/>
      <w:spacing w:after="0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F47" w:rsidRDefault="001D6F47">
      <w:r>
        <w:separator/>
      </w:r>
    </w:p>
  </w:footnote>
  <w:footnote w:type="continuationSeparator" w:id="0">
    <w:p w:rsidR="001D6F47" w:rsidRDefault="001D6F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943" w:rsidRDefault="00487943">
    <w:pPr>
      <w:pStyle w:val="Encabezado"/>
    </w:pPr>
  </w:p>
  <w:tbl>
    <w:tblPr>
      <w:tblStyle w:val="Tablaconcuadrcula"/>
      <w:tblW w:w="4658" w:type="pct"/>
      <w:tblInd w:w="108" w:type="dxa"/>
      <w:tblLayout w:type="fixed"/>
      <w:tblLook w:val="04A0" w:firstRow="1" w:lastRow="0" w:firstColumn="1" w:lastColumn="0" w:noHBand="0" w:noVBand="1"/>
    </w:tblPr>
    <w:tblGrid>
      <w:gridCol w:w="2682"/>
      <w:gridCol w:w="5215"/>
      <w:gridCol w:w="1385"/>
    </w:tblGrid>
    <w:tr w:rsidR="00487943" w:rsidTr="00095773">
      <w:tc>
        <w:tcPr>
          <w:tcW w:w="1445" w:type="pct"/>
          <w:vAlign w:val="center"/>
        </w:tcPr>
        <w:p w:rsidR="00487943" w:rsidRDefault="00487943" w:rsidP="00487943">
          <w:pPr>
            <w:pStyle w:val="Encabezado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0288" behindDoc="0" locked="0" layoutInCell="1" allowOverlap="1" wp14:anchorId="554A8978" wp14:editId="278894E4">
                <wp:simplePos x="0" y="0"/>
                <wp:positionH relativeFrom="column">
                  <wp:posOffset>-73660</wp:posOffset>
                </wp:positionH>
                <wp:positionV relativeFrom="page">
                  <wp:posOffset>144145</wp:posOffset>
                </wp:positionV>
                <wp:extent cx="1679575" cy="781050"/>
                <wp:effectExtent l="0" t="0" r="0" b="0"/>
                <wp:wrapSquare wrapText="bothSides"/>
                <wp:docPr id="4" name="0 Imagen" descr="firma_fac_ingenieria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firma_fac_ingenieria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5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09" w:type="pct"/>
          <w:vAlign w:val="center"/>
        </w:tcPr>
        <w:p w:rsidR="00487943" w:rsidRPr="00ED6DDE" w:rsidRDefault="00487943" w:rsidP="00487943">
          <w:pPr>
            <w:pStyle w:val="Encabezado"/>
          </w:pPr>
          <w:r w:rsidRPr="00ED6DDE">
            <w:t>Ingeniería de Sistemas y Computación</w:t>
          </w:r>
        </w:p>
        <w:sdt>
          <w:sdtPr>
            <w:rPr>
              <w:rStyle w:val="Estilo2"/>
            </w:rPr>
            <w:alias w:val="Tipo de Programa"/>
            <w:tag w:val="Tipo de Programa"/>
            <w:id w:val="1735201888"/>
            <w:placeholder>
              <w:docPart w:val="BCAB71587DF247858902DA58ACBCC791"/>
            </w:placeholder>
            <w:dropDownList>
              <w:listItem w:displayText="Pregrado" w:value="Pregrado"/>
              <w:listItem w:displayText="Maestría" w:value="Maestría"/>
              <w:listItem w:displayText="Especialización" w:value="Especialización"/>
            </w:dropDownList>
          </w:sdtPr>
          <w:sdtEndPr>
            <w:rPr>
              <w:rStyle w:val="Estilo2"/>
            </w:rPr>
          </w:sdtEndPr>
          <w:sdtContent>
            <w:p w:rsidR="00487943" w:rsidRPr="00ED6DDE" w:rsidRDefault="00487943" w:rsidP="00487943">
              <w:pPr>
                <w:pStyle w:val="Encabezado"/>
                <w:rPr>
                  <w:rStyle w:val="Textodelmarcadordeposicin"/>
                </w:rPr>
              </w:pPr>
              <w:r w:rsidRPr="00ED6DDE">
                <w:rPr>
                  <w:rStyle w:val="Estilo2"/>
                </w:rPr>
                <w:t>Pregrado</w:t>
              </w:r>
            </w:p>
          </w:sdtContent>
        </w:sdt>
        <w:sdt>
          <w:sdtPr>
            <w:alias w:val="Nombre Curso"/>
            <w:tag w:val="Nombre Curso"/>
            <w:id w:val="-43142350"/>
            <w:placeholder>
              <w:docPart w:val="145BABFB4DB44CDEB161B07FED5E0125"/>
            </w:placeholder>
          </w:sdtPr>
          <w:sdtEndPr>
            <w:rPr>
              <w:rStyle w:val="Textodelmarcadordeposicin"/>
              <w:b/>
              <w:color w:val="808080"/>
            </w:rPr>
          </w:sdtEndPr>
          <w:sdtContent>
            <w:p w:rsidR="00487943" w:rsidRPr="00ED6DDE" w:rsidRDefault="00487943" w:rsidP="00487943">
              <w:pPr>
                <w:pStyle w:val="Encabezado"/>
                <w:rPr>
                  <w:rStyle w:val="Textodelmarcadordeposicin"/>
                  <w:b/>
                  <w:szCs w:val="22"/>
                </w:rPr>
              </w:pPr>
              <w:r w:rsidRPr="00ED6DDE">
                <w:rPr>
                  <w:rStyle w:val="Textodelmarcadordeposicin"/>
                  <w:b/>
                  <w:szCs w:val="22"/>
                </w:rPr>
                <w:t>ISIS2304 – Sistemas Tra</w:t>
              </w:r>
              <w:r>
                <w:rPr>
                  <w:rStyle w:val="Textodelmarcadordeposicin"/>
                  <w:b/>
                  <w:szCs w:val="22"/>
                </w:rPr>
                <w:t>n</w:t>
              </w:r>
              <w:r w:rsidRPr="00ED6DDE">
                <w:rPr>
                  <w:rStyle w:val="Textodelmarcadordeposicin"/>
                  <w:b/>
                  <w:szCs w:val="22"/>
                </w:rPr>
                <w:t>saccionales</w:t>
              </w:r>
            </w:p>
          </w:sdtContent>
        </w:sdt>
        <w:p w:rsidR="00487943" w:rsidRPr="00394F7B" w:rsidRDefault="00487943" w:rsidP="00487943">
          <w:pPr>
            <w:spacing w:after="0"/>
            <w:rPr>
              <w:b/>
              <w:color w:val="808080"/>
              <w:szCs w:val="22"/>
            </w:rPr>
          </w:pPr>
        </w:p>
      </w:tc>
      <w:tc>
        <w:tcPr>
          <w:tcW w:w="746" w:type="pct"/>
        </w:tcPr>
        <w:p w:rsidR="00487943" w:rsidRPr="0033692E" w:rsidRDefault="00487943" w:rsidP="00487943">
          <w:pPr>
            <w:pStyle w:val="Encabezado"/>
            <w:rPr>
              <w:rFonts w:cs="Tahoma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1312" behindDoc="0" locked="0" layoutInCell="1" allowOverlap="1" wp14:anchorId="3DC4AF91" wp14:editId="3D90251E">
                <wp:simplePos x="0" y="0"/>
                <wp:positionH relativeFrom="margin">
                  <wp:posOffset>71755</wp:posOffset>
                </wp:positionH>
                <wp:positionV relativeFrom="margin">
                  <wp:posOffset>182245</wp:posOffset>
                </wp:positionV>
                <wp:extent cx="673100" cy="742950"/>
                <wp:effectExtent l="0" t="0" r="0" b="0"/>
                <wp:wrapSquare wrapText="bothSides"/>
                <wp:docPr id="7" name="Imagen 7" descr="Accredited-EAC-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Accredited-EAC-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31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487943" w:rsidRDefault="0048794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A3F" w:rsidRDefault="00306A3F" w:rsidP="008B3189">
    <w:pPr>
      <w:pStyle w:val="Encabezado"/>
      <w:spacing w:after="60"/>
      <w:rPr>
        <w:b/>
        <w:sz w:val="24"/>
        <w:szCs w:val="24"/>
      </w:rPr>
    </w:pPr>
  </w:p>
  <w:p w:rsidR="00306A3F" w:rsidRDefault="00306A3F" w:rsidP="008B3189">
    <w:pPr>
      <w:pStyle w:val="Encabezado"/>
      <w:spacing w:after="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71FA"/>
    <w:multiLevelType w:val="hybridMultilevel"/>
    <w:tmpl w:val="C0AA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00152"/>
    <w:multiLevelType w:val="hybridMultilevel"/>
    <w:tmpl w:val="8A2A07BA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B1"/>
    <w:rsid w:val="000026D7"/>
    <w:rsid w:val="00002E07"/>
    <w:rsid w:val="0001216F"/>
    <w:rsid w:val="000161E6"/>
    <w:rsid w:val="0002745F"/>
    <w:rsid w:val="0002798C"/>
    <w:rsid w:val="00060683"/>
    <w:rsid w:val="00061473"/>
    <w:rsid w:val="000877F1"/>
    <w:rsid w:val="00093055"/>
    <w:rsid w:val="000973E7"/>
    <w:rsid w:val="000A102D"/>
    <w:rsid w:val="000B0A4F"/>
    <w:rsid w:val="000B7CD1"/>
    <w:rsid w:val="000D239C"/>
    <w:rsid w:val="000E0DBC"/>
    <w:rsid w:val="000E5610"/>
    <w:rsid w:val="000F0A77"/>
    <w:rsid w:val="00111198"/>
    <w:rsid w:val="0012641F"/>
    <w:rsid w:val="00132B5D"/>
    <w:rsid w:val="0013337D"/>
    <w:rsid w:val="001634B4"/>
    <w:rsid w:val="001748FA"/>
    <w:rsid w:val="00177958"/>
    <w:rsid w:val="0019234F"/>
    <w:rsid w:val="00196E9A"/>
    <w:rsid w:val="001A63E5"/>
    <w:rsid w:val="001D3C23"/>
    <w:rsid w:val="001D6F47"/>
    <w:rsid w:val="001F1862"/>
    <w:rsid w:val="001F4DA6"/>
    <w:rsid w:val="001F5125"/>
    <w:rsid w:val="00213779"/>
    <w:rsid w:val="00222C15"/>
    <w:rsid w:val="00224998"/>
    <w:rsid w:val="0022607E"/>
    <w:rsid w:val="002435A5"/>
    <w:rsid w:val="0024682F"/>
    <w:rsid w:val="002622E1"/>
    <w:rsid w:val="002958A6"/>
    <w:rsid w:val="002B6295"/>
    <w:rsid w:val="002C4C02"/>
    <w:rsid w:val="002D0189"/>
    <w:rsid w:val="002D4CE3"/>
    <w:rsid w:val="002E6F3F"/>
    <w:rsid w:val="002F744E"/>
    <w:rsid w:val="0030175A"/>
    <w:rsid w:val="00304521"/>
    <w:rsid w:val="00304777"/>
    <w:rsid w:val="00306A3F"/>
    <w:rsid w:val="00313525"/>
    <w:rsid w:val="00386B04"/>
    <w:rsid w:val="0038726F"/>
    <w:rsid w:val="003A5B7B"/>
    <w:rsid w:val="003B4633"/>
    <w:rsid w:val="003B5884"/>
    <w:rsid w:val="003E1D92"/>
    <w:rsid w:val="003F0B87"/>
    <w:rsid w:val="003F13B5"/>
    <w:rsid w:val="003F2E4E"/>
    <w:rsid w:val="004068AC"/>
    <w:rsid w:val="00411F10"/>
    <w:rsid w:val="00422B2D"/>
    <w:rsid w:val="004239B9"/>
    <w:rsid w:val="00423F23"/>
    <w:rsid w:val="00424220"/>
    <w:rsid w:val="00431529"/>
    <w:rsid w:val="004332AC"/>
    <w:rsid w:val="00470911"/>
    <w:rsid w:val="00487943"/>
    <w:rsid w:val="00492F73"/>
    <w:rsid w:val="00494C07"/>
    <w:rsid w:val="004A5ADC"/>
    <w:rsid w:val="004C5AA4"/>
    <w:rsid w:val="004D15CA"/>
    <w:rsid w:val="004D558C"/>
    <w:rsid w:val="004D6AC8"/>
    <w:rsid w:val="004F0DB3"/>
    <w:rsid w:val="00513829"/>
    <w:rsid w:val="005177D0"/>
    <w:rsid w:val="00523C6D"/>
    <w:rsid w:val="00541AE9"/>
    <w:rsid w:val="00543815"/>
    <w:rsid w:val="00547878"/>
    <w:rsid w:val="0056169D"/>
    <w:rsid w:val="0056179F"/>
    <w:rsid w:val="00570F76"/>
    <w:rsid w:val="00583736"/>
    <w:rsid w:val="005934AA"/>
    <w:rsid w:val="00593FD8"/>
    <w:rsid w:val="005C459A"/>
    <w:rsid w:val="005C7BD2"/>
    <w:rsid w:val="005E1E4A"/>
    <w:rsid w:val="00623DF0"/>
    <w:rsid w:val="00633C33"/>
    <w:rsid w:val="00645AAA"/>
    <w:rsid w:val="0065183D"/>
    <w:rsid w:val="00654E52"/>
    <w:rsid w:val="00654EA2"/>
    <w:rsid w:val="00667FA2"/>
    <w:rsid w:val="0069671F"/>
    <w:rsid w:val="006B1499"/>
    <w:rsid w:val="007007F9"/>
    <w:rsid w:val="00716374"/>
    <w:rsid w:val="007448DE"/>
    <w:rsid w:val="0075734A"/>
    <w:rsid w:val="00770C20"/>
    <w:rsid w:val="007819FE"/>
    <w:rsid w:val="007900EE"/>
    <w:rsid w:val="00795080"/>
    <w:rsid w:val="007A30D4"/>
    <w:rsid w:val="007B49A2"/>
    <w:rsid w:val="007C331B"/>
    <w:rsid w:val="007E144E"/>
    <w:rsid w:val="007E1B6C"/>
    <w:rsid w:val="00821D69"/>
    <w:rsid w:val="00842496"/>
    <w:rsid w:val="0084480F"/>
    <w:rsid w:val="008670FB"/>
    <w:rsid w:val="008733BE"/>
    <w:rsid w:val="008767EC"/>
    <w:rsid w:val="008844B6"/>
    <w:rsid w:val="00890BD8"/>
    <w:rsid w:val="008975BA"/>
    <w:rsid w:val="008B3189"/>
    <w:rsid w:val="008C031F"/>
    <w:rsid w:val="008C4AE2"/>
    <w:rsid w:val="008F22A6"/>
    <w:rsid w:val="008F3639"/>
    <w:rsid w:val="008F5288"/>
    <w:rsid w:val="009022AF"/>
    <w:rsid w:val="00907778"/>
    <w:rsid w:val="009124D1"/>
    <w:rsid w:val="0091577C"/>
    <w:rsid w:val="009158B6"/>
    <w:rsid w:val="00921DB6"/>
    <w:rsid w:val="00944FD7"/>
    <w:rsid w:val="0095099E"/>
    <w:rsid w:val="009561BF"/>
    <w:rsid w:val="00963EFE"/>
    <w:rsid w:val="009A1D65"/>
    <w:rsid w:val="009A25C3"/>
    <w:rsid w:val="009A2C5A"/>
    <w:rsid w:val="009B2FE4"/>
    <w:rsid w:val="009B3764"/>
    <w:rsid w:val="009D6992"/>
    <w:rsid w:val="00A025E0"/>
    <w:rsid w:val="00A04B2C"/>
    <w:rsid w:val="00A2684E"/>
    <w:rsid w:val="00A27CBA"/>
    <w:rsid w:val="00A3059E"/>
    <w:rsid w:val="00A40BE9"/>
    <w:rsid w:val="00A562AC"/>
    <w:rsid w:val="00A6114E"/>
    <w:rsid w:val="00A705BC"/>
    <w:rsid w:val="00A818D4"/>
    <w:rsid w:val="00A84BE3"/>
    <w:rsid w:val="00A87BCE"/>
    <w:rsid w:val="00A93D2E"/>
    <w:rsid w:val="00AC522D"/>
    <w:rsid w:val="00AF257B"/>
    <w:rsid w:val="00AF4694"/>
    <w:rsid w:val="00B22D94"/>
    <w:rsid w:val="00B523AA"/>
    <w:rsid w:val="00B5776D"/>
    <w:rsid w:val="00B665A1"/>
    <w:rsid w:val="00B8055F"/>
    <w:rsid w:val="00B808BC"/>
    <w:rsid w:val="00B811AE"/>
    <w:rsid w:val="00BA3708"/>
    <w:rsid w:val="00BB181D"/>
    <w:rsid w:val="00BD0A0C"/>
    <w:rsid w:val="00BD5090"/>
    <w:rsid w:val="00BE2514"/>
    <w:rsid w:val="00C169CD"/>
    <w:rsid w:val="00C24255"/>
    <w:rsid w:val="00C2715A"/>
    <w:rsid w:val="00C306EE"/>
    <w:rsid w:val="00C60F9E"/>
    <w:rsid w:val="00C73AD4"/>
    <w:rsid w:val="00C81F6C"/>
    <w:rsid w:val="00C91F95"/>
    <w:rsid w:val="00C956A5"/>
    <w:rsid w:val="00C96E44"/>
    <w:rsid w:val="00CA0CDD"/>
    <w:rsid w:val="00CB6304"/>
    <w:rsid w:val="00CD6657"/>
    <w:rsid w:val="00CE3867"/>
    <w:rsid w:val="00CE6D61"/>
    <w:rsid w:val="00CF4115"/>
    <w:rsid w:val="00D10F87"/>
    <w:rsid w:val="00D35F7D"/>
    <w:rsid w:val="00D41E1D"/>
    <w:rsid w:val="00D56C05"/>
    <w:rsid w:val="00D8119D"/>
    <w:rsid w:val="00D81470"/>
    <w:rsid w:val="00DD6ACD"/>
    <w:rsid w:val="00DE369E"/>
    <w:rsid w:val="00DE4786"/>
    <w:rsid w:val="00E0155D"/>
    <w:rsid w:val="00E03728"/>
    <w:rsid w:val="00E15467"/>
    <w:rsid w:val="00E25548"/>
    <w:rsid w:val="00E367BB"/>
    <w:rsid w:val="00E555B8"/>
    <w:rsid w:val="00E57F6E"/>
    <w:rsid w:val="00E93649"/>
    <w:rsid w:val="00E93EA0"/>
    <w:rsid w:val="00EA74B1"/>
    <w:rsid w:val="00EB289A"/>
    <w:rsid w:val="00EB4C36"/>
    <w:rsid w:val="00EB6CEE"/>
    <w:rsid w:val="00EB793A"/>
    <w:rsid w:val="00EC42A9"/>
    <w:rsid w:val="00EC7371"/>
    <w:rsid w:val="00EC7E00"/>
    <w:rsid w:val="00ED3989"/>
    <w:rsid w:val="00ED5C02"/>
    <w:rsid w:val="00EE355D"/>
    <w:rsid w:val="00F242CC"/>
    <w:rsid w:val="00F25236"/>
    <w:rsid w:val="00F54610"/>
    <w:rsid w:val="00F55EB1"/>
    <w:rsid w:val="00F61133"/>
    <w:rsid w:val="00F64DB9"/>
    <w:rsid w:val="00F84D99"/>
    <w:rsid w:val="00F96E6B"/>
    <w:rsid w:val="00FA3388"/>
    <w:rsid w:val="00FD2C05"/>
    <w:rsid w:val="00FD5D23"/>
    <w:rsid w:val="00FE190E"/>
    <w:rsid w:val="00FE2E9F"/>
    <w:rsid w:val="00FF4E50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56C8BF"/>
  <w15:chartTrackingRefBased/>
  <w15:docId w15:val="{A09F0855-8FB7-4A55-BBC0-8041AFE0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189"/>
    <w:pPr>
      <w:spacing w:after="240"/>
    </w:pPr>
    <w:rPr>
      <w:rFonts w:ascii="Arial" w:hAnsi="Arial" w:cs="Arial"/>
      <w:lang w:val="es-ES" w:eastAsia="es-ES"/>
    </w:rPr>
  </w:style>
  <w:style w:type="paragraph" w:styleId="Ttulo1">
    <w:name w:val="heading 1"/>
    <w:basedOn w:val="Normal"/>
    <w:next w:val="Normal"/>
    <w:qFormat/>
    <w:rsid w:val="00CB6304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semiHidden/>
    <w:rsid w:val="004068AC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F55E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F55EB1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rsid w:val="008B3189"/>
    <w:pPr>
      <w:jc w:val="center"/>
    </w:pPr>
    <w:rPr>
      <w:b/>
      <w:sz w:val="28"/>
      <w:szCs w:val="28"/>
    </w:rPr>
  </w:style>
  <w:style w:type="table" w:styleId="Tablaconcuadrcula">
    <w:name w:val="Table Grid"/>
    <w:basedOn w:val="Tablanormal"/>
    <w:rsid w:val="00D10F87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716374"/>
  </w:style>
  <w:style w:type="character" w:styleId="Refdenotaalpie">
    <w:name w:val="footnote reference"/>
    <w:semiHidden/>
    <w:rsid w:val="00716374"/>
    <w:rPr>
      <w:vertAlign w:val="superscript"/>
    </w:rPr>
  </w:style>
  <w:style w:type="paragraph" w:customStyle="1" w:styleId="Tituloformato">
    <w:name w:val="Titulo_formato"/>
    <w:basedOn w:val="TituloPrincipla"/>
    <w:rsid w:val="00EB793A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EB793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rsid w:val="00CB6304"/>
    <w:pPr>
      <w:shd w:val="clear" w:color="auto" w:fill="F3F3F3"/>
    </w:pPr>
    <w:rPr>
      <w:sz w:val="40"/>
    </w:rPr>
  </w:style>
  <w:style w:type="character" w:styleId="Nmerodepgina">
    <w:name w:val="page number"/>
    <w:basedOn w:val="Fuentedeprrafopredeter"/>
    <w:rsid w:val="002E6F3F"/>
  </w:style>
  <w:style w:type="character" w:customStyle="1" w:styleId="PiedepginaCar">
    <w:name w:val="Pie de página Car"/>
    <w:link w:val="Piedepgina"/>
    <w:rsid w:val="00492F73"/>
    <w:rPr>
      <w:rFonts w:ascii="Arial" w:hAnsi="Arial" w:cs="Arial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487943"/>
    <w:rPr>
      <w:rFonts w:ascii="Arial" w:hAnsi="Arial" w:cs="Arial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487943"/>
    <w:rPr>
      <w:color w:val="808080"/>
    </w:rPr>
  </w:style>
  <w:style w:type="character" w:customStyle="1" w:styleId="Estilo2">
    <w:name w:val="Estilo2"/>
    <w:basedOn w:val="Fuentedeprrafopredeter"/>
    <w:uiPriority w:val="1"/>
    <w:rsid w:val="00487943"/>
    <w:rPr>
      <w:rFonts w:ascii="Tahoma" w:hAnsi="Tahoma"/>
      <w:b/>
      <w:color w:val="808080" w:themeColor="background1" w:themeShade="80"/>
      <w:sz w:val="22"/>
    </w:rPr>
  </w:style>
  <w:style w:type="character" w:customStyle="1" w:styleId="normaltextrun">
    <w:name w:val="normaltextrun"/>
    <w:basedOn w:val="Fuentedeprrafopredeter"/>
    <w:rsid w:val="0056169D"/>
  </w:style>
  <w:style w:type="character" w:customStyle="1" w:styleId="eop">
    <w:name w:val="eop"/>
    <w:basedOn w:val="Fuentedeprrafopredeter"/>
    <w:rsid w:val="00561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casalla\Datos%20de%20programa\Microsoft\Plantillas\dept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CAB71587DF247858902DA58ACBCC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48718-F70A-4BF4-B930-75A1409EA6C5}"/>
      </w:docPartPr>
      <w:docPartBody>
        <w:p w:rsidR="00A60A80" w:rsidRDefault="0019290F" w:rsidP="0019290F">
          <w:pPr>
            <w:pStyle w:val="BCAB71587DF247858902DA58ACBCC791"/>
          </w:pPr>
          <w:r w:rsidRPr="004E1823">
            <w:rPr>
              <w:rStyle w:val="Textodelmarcadordeposicin"/>
              <w:rFonts w:ascii="Tahoma" w:hAnsi="Tahoma" w:cs="Tahoma"/>
              <w:b/>
            </w:rPr>
            <w:t>Elija un elemento.</w:t>
          </w:r>
        </w:p>
      </w:docPartBody>
    </w:docPart>
    <w:docPart>
      <w:docPartPr>
        <w:name w:val="145BABFB4DB44CDEB161B07FED5E0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B7582-354B-4D46-A0B0-66056A67FE68}"/>
      </w:docPartPr>
      <w:docPartBody>
        <w:p w:rsidR="00A60A80" w:rsidRDefault="0019290F" w:rsidP="0019290F">
          <w:pPr>
            <w:pStyle w:val="145BABFB4DB44CDEB161B07FED5E0125"/>
          </w:pPr>
          <w:r>
            <w:rPr>
              <w:rStyle w:val="Textodelmarcadordeposicin"/>
              <w:rFonts w:ascii="Tahoma" w:hAnsi="Tahoma" w:cs="Tahoma"/>
              <w:b/>
            </w:rPr>
            <w:t>Código – Nombre Curso</w:t>
          </w:r>
          <w:r w:rsidRPr="0033692E">
            <w:rPr>
              <w:rStyle w:val="Textodelmarcadordeposicin"/>
              <w:rFonts w:ascii="Tahoma" w:hAnsi="Tahoma" w:cs="Tahoma"/>
              <w:b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90F"/>
    <w:rsid w:val="0019290F"/>
    <w:rsid w:val="0066438C"/>
    <w:rsid w:val="00A2390B"/>
    <w:rsid w:val="00A60A80"/>
    <w:rsid w:val="00AF4496"/>
    <w:rsid w:val="00B3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9290F"/>
    <w:rPr>
      <w:color w:val="808080"/>
    </w:rPr>
  </w:style>
  <w:style w:type="paragraph" w:customStyle="1" w:styleId="3EC3DEDEA56D4540B45A7A659B524220">
    <w:name w:val="3EC3DEDEA56D4540B45A7A659B524220"/>
    <w:rsid w:val="0019290F"/>
  </w:style>
  <w:style w:type="paragraph" w:customStyle="1" w:styleId="3E6C53980C1D4C888E9E7272F460F53C">
    <w:name w:val="3E6C53980C1D4C888E9E7272F460F53C"/>
    <w:rsid w:val="0019290F"/>
  </w:style>
  <w:style w:type="paragraph" w:customStyle="1" w:styleId="043BB91F341249EE9E3D364DFC233359">
    <w:name w:val="043BB91F341249EE9E3D364DFC233359"/>
    <w:rsid w:val="0019290F"/>
  </w:style>
  <w:style w:type="paragraph" w:customStyle="1" w:styleId="BCAB71587DF247858902DA58ACBCC791">
    <w:name w:val="BCAB71587DF247858902DA58ACBCC791"/>
    <w:rsid w:val="0019290F"/>
  </w:style>
  <w:style w:type="paragraph" w:customStyle="1" w:styleId="145BABFB4DB44CDEB161B07FED5E0125">
    <w:name w:val="145BABFB4DB44CDEB161B07FED5E0125"/>
    <w:rsid w:val="001929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depto</Template>
  <TotalTime>351</TotalTime>
  <Pages>1</Pages>
  <Words>1125</Words>
  <Characters>6416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EDU</Company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Aranda Lopez King</dc:creator>
  <cp:keywords/>
  <dc:description/>
  <cp:lastModifiedBy>Usuario de Windows</cp:lastModifiedBy>
  <cp:revision>5</cp:revision>
  <cp:lastPrinted>2004-06-30T14:22:00Z</cp:lastPrinted>
  <dcterms:created xsi:type="dcterms:W3CDTF">2019-09-29T03:30:00Z</dcterms:created>
  <dcterms:modified xsi:type="dcterms:W3CDTF">2019-09-30T00:58:00Z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133136346</vt:i4>
  </property>
  <property fmtid="{D5CDD505-2E9C-101B-9397-08002B2CF9AE}" pid="3" name="_EmailSubject">
    <vt:lpwstr>FMT-RequerimientoFuncional.doc</vt:lpwstr>
  </property>
  <property fmtid="{D5CDD505-2E9C-101B-9397-08002B2CF9AE}" pid="4" name="_AuthorEmail">
    <vt:lpwstr>rcasalla@uniandes.edu.co</vt:lpwstr>
  </property>
  <property fmtid="{D5CDD505-2E9C-101B-9397-08002B2CF9AE}" pid="5" name="_AuthorEmailDisplayName">
    <vt:lpwstr>Rubby Casallas</vt:lpwstr>
  </property>
  <property fmtid="{D5CDD505-2E9C-101B-9397-08002B2CF9AE}" pid="6" name="_ReviewingToolsShownOnce">
    <vt:lpwstr/>
  </property>
</Properties>
</file>